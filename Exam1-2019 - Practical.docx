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8010"/>
      </w:tblGrid>
      <w:tr w:rsidR="003A5E72" w:rsidRPr="00932CEC">
        <w:tc>
          <w:tcPr>
            <w:tcW w:w="1818" w:type="dxa"/>
          </w:tcPr>
          <w:p w:rsidR="003A5E72" w:rsidRPr="00932CEC" w:rsidRDefault="003A5E72">
            <w:pPr>
              <w:spacing w:before="120"/>
              <w:jc w:val="center"/>
              <w:rPr>
                <w:b/>
                <w:sz w:val="28"/>
              </w:rPr>
            </w:pPr>
            <w:r w:rsidRPr="00932CEC">
              <w:rPr>
                <w:rFonts w:ascii="New York" w:hAnsi="New York"/>
                <w:b/>
                <w:sz w:val="20"/>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21pt" o:ole="" fillcolor="window">
                  <v:imagedata r:id="rId8" o:title=""/>
                </v:shape>
                <o:OLEObject Type="Embed" ProgID="Word.Picture.8" ShapeID="_x0000_i1025" DrawAspect="Content" ObjectID="_1621270608" r:id="rId9"/>
              </w:object>
            </w:r>
          </w:p>
        </w:tc>
        <w:tc>
          <w:tcPr>
            <w:tcW w:w="8010" w:type="dxa"/>
          </w:tcPr>
          <w:p w:rsidR="003A5E72" w:rsidRPr="00932CEC" w:rsidRDefault="003A5E72">
            <w:pPr>
              <w:rPr>
                <w:b/>
                <w:sz w:val="28"/>
              </w:rPr>
            </w:pPr>
            <w:r w:rsidRPr="00932CEC">
              <w:rPr>
                <w:b/>
                <w:sz w:val="28"/>
              </w:rPr>
              <w:t>Rochester Institute of Technology</w:t>
            </w:r>
          </w:p>
          <w:p w:rsidR="003A5E72" w:rsidRPr="00932CEC" w:rsidRDefault="003A5E72">
            <w:pPr>
              <w:jc w:val="center"/>
              <w:rPr>
                <w:b/>
                <w:sz w:val="28"/>
              </w:rPr>
            </w:pPr>
            <w:smartTag w:uri="urn:schemas-microsoft-com:office:smarttags" w:element="place">
              <w:smartTag w:uri="urn:schemas-microsoft-com:office:smarttags" w:element="PlaceName">
                <w:r w:rsidRPr="00932CEC">
                  <w:rPr>
                    <w:b/>
                    <w:sz w:val="28"/>
                  </w:rPr>
                  <w:t>Golisano</w:t>
                </w:r>
              </w:smartTag>
              <w:r w:rsidRPr="00932CEC">
                <w:rPr>
                  <w:b/>
                  <w:sz w:val="28"/>
                </w:rPr>
                <w:t xml:space="preserve"> </w:t>
              </w:r>
              <w:smartTag w:uri="urn:schemas-microsoft-com:office:smarttags" w:element="PlaceType">
                <w:r w:rsidRPr="00932CEC">
                  <w:rPr>
                    <w:b/>
                    <w:sz w:val="28"/>
                  </w:rPr>
                  <w:t>College</w:t>
                </w:r>
              </w:smartTag>
            </w:smartTag>
            <w:r w:rsidRPr="00932CEC">
              <w:rPr>
                <w:b/>
                <w:sz w:val="28"/>
              </w:rPr>
              <w:t xml:space="preserve"> of Computing and Information Sciences</w:t>
            </w:r>
          </w:p>
          <w:p w:rsidR="003A5E72" w:rsidRPr="00932CEC" w:rsidRDefault="00AF72F8">
            <w:pPr>
              <w:tabs>
                <w:tab w:val="center" w:pos="3771"/>
                <w:tab w:val="left" w:pos="6570"/>
              </w:tabs>
              <w:rPr>
                <w:b/>
                <w:sz w:val="28"/>
              </w:rPr>
            </w:pPr>
            <w:r>
              <w:rPr>
                <w:b/>
                <w:sz w:val="28"/>
              </w:rPr>
              <w:t>School</w:t>
            </w:r>
            <w:r w:rsidR="00863D75">
              <w:rPr>
                <w:b/>
                <w:sz w:val="28"/>
              </w:rPr>
              <w:t xml:space="preserve"> of Interactive Games and Media</w:t>
            </w:r>
            <w:r w:rsidR="003A5E72" w:rsidRPr="00932CEC">
              <w:rPr>
                <w:b/>
                <w:sz w:val="28"/>
              </w:rPr>
              <w:tab/>
            </w:r>
          </w:p>
        </w:tc>
      </w:tr>
    </w:tbl>
    <w:p w:rsidR="00D468B1" w:rsidRDefault="00D468B1" w:rsidP="00D468B1">
      <w:pPr>
        <w:pStyle w:val="BodyText"/>
        <w:ind w:left="0" w:firstLine="0"/>
        <w:rPr>
          <w:b/>
        </w:rPr>
      </w:pPr>
    </w:p>
    <w:p w:rsidR="00D468B1" w:rsidRPr="00D468B1" w:rsidRDefault="00D468B1" w:rsidP="00D468B1">
      <w:pPr>
        <w:pStyle w:val="BodyText"/>
        <w:rPr>
          <w:b/>
        </w:rPr>
      </w:pPr>
      <w:r w:rsidRPr="00D468B1">
        <w:rPr>
          <w:b/>
        </w:rPr>
        <w:t>Before you start:</w:t>
      </w:r>
      <w:bookmarkStart w:id="0" w:name="_GoBack"/>
      <w:bookmarkEnd w:id="0"/>
    </w:p>
    <w:p w:rsidR="003C2F57" w:rsidRDefault="003C2F57" w:rsidP="00EF19DF">
      <w:pPr>
        <w:pStyle w:val="BodyText"/>
        <w:ind w:left="0" w:firstLine="0"/>
        <w:rPr>
          <w:sz w:val="22"/>
          <w:szCs w:val="22"/>
        </w:rPr>
      </w:pPr>
    </w:p>
    <w:p w:rsidR="00BA49BC" w:rsidRDefault="003C2F57" w:rsidP="00401121">
      <w:pPr>
        <w:pStyle w:val="BodyText"/>
        <w:numPr>
          <w:ilvl w:val="0"/>
          <w:numId w:val="12"/>
        </w:numPr>
        <w:rPr>
          <w:b/>
          <w:sz w:val="22"/>
          <w:szCs w:val="22"/>
          <w:u w:val="single"/>
        </w:rPr>
      </w:pPr>
      <w:r w:rsidRPr="003C2F57">
        <w:rPr>
          <w:b/>
          <w:sz w:val="22"/>
          <w:szCs w:val="22"/>
          <w:u w:val="single"/>
        </w:rPr>
        <w:t>You h</w:t>
      </w:r>
      <w:r w:rsidR="008957E8">
        <w:rPr>
          <w:b/>
          <w:sz w:val="22"/>
          <w:szCs w:val="22"/>
          <w:u w:val="single"/>
        </w:rPr>
        <w:t xml:space="preserve">ave two hours </w:t>
      </w:r>
      <w:r w:rsidRPr="003C2F57">
        <w:rPr>
          <w:b/>
          <w:sz w:val="22"/>
          <w:szCs w:val="22"/>
          <w:u w:val="single"/>
        </w:rPr>
        <w:t>to complete this part and submit it bac</w:t>
      </w:r>
      <w:r w:rsidR="00EF19DF">
        <w:rPr>
          <w:b/>
          <w:sz w:val="22"/>
          <w:szCs w:val="22"/>
          <w:u w:val="single"/>
        </w:rPr>
        <w:t xml:space="preserve">k to MyCourses. The </w:t>
      </w:r>
      <w:r w:rsidR="009351D3">
        <w:rPr>
          <w:b/>
          <w:sz w:val="22"/>
          <w:szCs w:val="22"/>
          <w:u w:val="single"/>
        </w:rPr>
        <w:t>clock starts</w:t>
      </w:r>
      <w:r w:rsidRPr="003C2F57">
        <w:rPr>
          <w:b/>
          <w:sz w:val="22"/>
          <w:szCs w:val="22"/>
          <w:u w:val="single"/>
        </w:rPr>
        <w:t xml:space="preserve"> when you download</w:t>
      </w:r>
      <w:r w:rsidR="00EF19DF">
        <w:rPr>
          <w:b/>
          <w:sz w:val="22"/>
          <w:szCs w:val="22"/>
          <w:u w:val="single"/>
        </w:rPr>
        <w:t>ed</w:t>
      </w:r>
      <w:r w:rsidRPr="003C2F57">
        <w:rPr>
          <w:b/>
          <w:sz w:val="22"/>
          <w:szCs w:val="22"/>
          <w:u w:val="single"/>
        </w:rPr>
        <w:t xml:space="preserve"> </w:t>
      </w:r>
      <w:r w:rsidR="00EF19DF">
        <w:rPr>
          <w:b/>
          <w:sz w:val="22"/>
          <w:szCs w:val="22"/>
          <w:u w:val="single"/>
        </w:rPr>
        <w:t>Exam1.zip file</w:t>
      </w:r>
      <w:r w:rsidRPr="003C2F57">
        <w:rPr>
          <w:b/>
          <w:sz w:val="22"/>
          <w:szCs w:val="22"/>
          <w:u w:val="single"/>
        </w:rPr>
        <w:t>, so plan your time carefully.</w:t>
      </w:r>
      <w:r>
        <w:rPr>
          <w:b/>
          <w:sz w:val="22"/>
          <w:szCs w:val="22"/>
          <w:u w:val="single"/>
        </w:rPr>
        <w:t xml:space="preserve"> </w:t>
      </w:r>
    </w:p>
    <w:p w:rsidR="00BA49BC" w:rsidRDefault="00BA49BC" w:rsidP="00BA49BC">
      <w:pPr>
        <w:pStyle w:val="BodyText"/>
        <w:ind w:firstLine="0"/>
        <w:rPr>
          <w:b/>
          <w:sz w:val="22"/>
          <w:szCs w:val="22"/>
          <w:u w:val="single"/>
        </w:rPr>
      </w:pPr>
    </w:p>
    <w:p w:rsidR="003C2F57" w:rsidRPr="003C2F57" w:rsidRDefault="003C2F57" w:rsidP="00401121">
      <w:pPr>
        <w:pStyle w:val="BodyText"/>
        <w:numPr>
          <w:ilvl w:val="0"/>
          <w:numId w:val="12"/>
        </w:numPr>
        <w:rPr>
          <w:b/>
          <w:sz w:val="22"/>
          <w:szCs w:val="22"/>
          <w:u w:val="single"/>
        </w:rPr>
      </w:pPr>
      <w:r>
        <w:rPr>
          <w:b/>
          <w:sz w:val="22"/>
          <w:szCs w:val="22"/>
          <w:u w:val="single"/>
        </w:rPr>
        <w:t>Late work will NOT be graded.</w:t>
      </w:r>
    </w:p>
    <w:p w:rsidR="00D468B1" w:rsidRDefault="00D468B1" w:rsidP="00D468B1">
      <w:pPr>
        <w:pStyle w:val="BodyText"/>
      </w:pPr>
    </w:p>
    <w:p w:rsidR="00D468B1" w:rsidRPr="00D468B1" w:rsidRDefault="00D468B1" w:rsidP="00D468B1">
      <w:pPr>
        <w:pStyle w:val="BodyText"/>
        <w:rPr>
          <w:b/>
        </w:rPr>
      </w:pPr>
      <w:r w:rsidRPr="00D468B1">
        <w:rPr>
          <w:b/>
        </w:rPr>
        <w:t>Restrictions:</w:t>
      </w:r>
    </w:p>
    <w:p w:rsidR="00D468B1" w:rsidRPr="002D7B15" w:rsidRDefault="00D468B1" w:rsidP="00D468B1">
      <w:pPr>
        <w:pStyle w:val="BodyText"/>
        <w:ind w:left="0" w:firstLine="0"/>
        <w:rPr>
          <w:sz w:val="22"/>
          <w:szCs w:val="22"/>
        </w:rPr>
      </w:pPr>
    </w:p>
    <w:p w:rsidR="008957E8" w:rsidRDefault="008957E8" w:rsidP="00401121">
      <w:pPr>
        <w:pStyle w:val="BodyText"/>
        <w:numPr>
          <w:ilvl w:val="0"/>
          <w:numId w:val="11"/>
        </w:numPr>
        <w:rPr>
          <w:sz w:val="22"/>
          <w:szCs w:val="22"/>
        </w:rPr>
      </w:pPr>
      <w:r>
        <w:rPr>
          <w:sz w:val="22"/>
          <w:szCs w:val="22"/>
        </w:rPr>
        <w:t>This is an individual exam, you are not allowed to collaborate with others or seek outside help.</w:t>
      </w:r>
    </w:p>
    <w:p w:rsidR="008957E8" w:rsidRDefault="008957E8" w:rsidP="008957E8">
      <w:pPr>
        <w:pStyle w:val="BodyText"/>
        <w:ind w:firstLine="0"/>
        <w:rPr>
          <w:sz w:val="22"/>
          <w:szCs w:val="22"/>
        </w:rPr>
      </w:pPr>
    </w:p>
    <w:p w:rsidR="00D468B1" w:rsidRPr="002D7B15" w:rsidRDefault="00D468B1" w:rsidP="00401121">
      <w:pPr>
        <w:pStyle w:val="BodyText"/>
        <w:numPr>
          <w:ilvl w:val="0"/>
          <w:numId w:val="11"/>
        </w:numPr>
        <w:rPr>
          <w:sz w:val="22"/>
          <w:szCs w:val="22"/>
        </w:rPr>
      </w:pPr>
      <w:r w:rsidRPr="002D7B15">
        <w:rPr>
          <w:sz w:val="22"/>
          <w:szCs w:val="22"/>
        </w:rPr>
        <w:t xml:space="preserve">No access to any other computer or information on another computer is permitted. For example, you may not use the Internet or any other network services. The only exception to this rule is the use of </w:t>
      </w:r>
      <w:r w:rsidR="008B5CFB">
        <w:rPr>
          <w:sz w:val="22"/>
          <w:szCs w:val="22"/>
        </w:rPr>
        <w:t xml:space="preserve">MyCourses </w:t>
      </w:r>
      <w:r w:rsidR="002D7B15" w:rsidRPr="002D7B15">
        <w:rPr>
          <w:sz w:val="22"/>
          <w:szCs w:val="22"/>
        </w:rPr>
        <w:t>and the use of Visual Studio’s help functionality</w:t>
      </w:r>
      <w:r w:rsidRPr="002D7B15">
        <w:rPr>
          <w:sz w:val="22"/>
          <w:szCs w:val="22"/>
        </w:rPr>
        <w:t>.</w:t>
      </w:r>
    </w:p>
    <w:p w:rsidR="00D468B1" w:rsidRPr="002D7B15" w:rsidRDefault="00D468B1" w:rsidP="00D468B1">
      <w:pPr>
        <w:pStyle w:val="BodyText"/>
        <w:ind w:left="0" w:firstLine="0"/>
        <w:rPr>
          <w:sz w:val="22"/>
          <w:szCs w:val="22"/>
        </w:rPr>
      </w:pPr>
    </w:p>
    <w:p w:rsidR="00D468B1" w:rsidRPr="002D7B15" w:rsidRDefault="00D468B1" w:rsidP="00401121">
      <w:pPr>
        <w:pStyle w:val="BodyText"/>
        <w:numPr>
          <w:ilvl w:val="0"/>
          <w:numId w:val="11"/>
        </w:numPr>
        <w:rPr>
          <w:sz w:val="22"/>
          <w:szCs w:val="22"/>
        </w:rPr>
      </w:pPr>
      <w:r w:rsidRPr="002D7B15">
        <w:rPr>
          <w:sz w:val="22"/>
          <w:szCs w:val="22"/>
        </w:rPr>
        <w:t xml:space="preserve">Only Visual Studio </w:t>
      </w:r>
      <w:r w:rsidR="008957E8">
        <w:rPr>
          <w:sz w:val="22"/>
          <w:szCs w:val="22"/>
        </w:rPr>
        <w:t xml:space="preserve">2015 </w:t>
      </w:r>
      <w:r w:rsidRPr="002D7B15">
        <w:rPr>
          <w:sz w:val="22"/>
          <w:szCs w:val="22"/>
        </w:rPr>
        <w:t>may be used as an editor for your code.</w:t>
      </w:r>
    </w:p>
    <w:p w:rsidR="00D468B1" w:rsidRPr="002D7B15" w:rsidRDefault="00D468B1" w:rsidP="00D468B1">
      <w:pPr>
        <w:pStyle w:val="BodyText"/>
        <w:ind w:left="0" w:firstLine="0"/>
        <w:rPr>
          <w:sz w:val="22"/>
          <w:szCs w:val="22"/>
        </w:rPr>
      </w:pPr>
    </w:p>
    <w:p w:rsidR="00D468B1" w:rsidRPr="002D7B15" w:rsidRDefault="00D468B1" w:rsidP="00401121">
      <w:pPr>
        <w:pStyle w:val="BodyText"/>
        <w:numPr>
          <w:ilvl w:val="0"/>
          <w:numId w:val="11"/>
        </w:numPr>
        <w:rPr>
          <w:sz w:val="22"/>
          <w:szCs w:val="22"/>
        </w:rPr>
      </w:pPr>
      <w:r w:rsidRPr="002D7B15">
        <w:rPr>
          <w:sz w:val="22"/>
          <w:szCs w:val="22"/>
        </w:rPr>
        <w:t xml:space="preserve">Failure to comply with these restrictions will be considered cheating and you will be subject to the ramifications described in the Department’s Academic Dishonesty Policy. </w:t>
      </w:r>
    </w:p>
    <w:p w:rsidR="00D468B1" w:rsidRDefault="00D468B1" w:rsidP="00D468B1">
      <w:pPr>
        <w:pStyle w:val="BodyText"/>
      </w:pPr>
    </w:p>
    <w:p w:rsidR="00D468B1" w:rsidRPr="00D468B1" w:rsidRDefault="00D468B1" w:rsidP="00D468B1">
      <w:pPr>
        <w:pStyle w:val="BodyText"/>
        <w:rPr>
          <w:b/>
        </w:rPr>
      </w:pPr>
      <w:r w:rsidRPr="00D468B1">
        <w:rPr>
          <w:b/>
        </w:rPr>
        <w:t>Notes:</w:t>
      </w:r>
    </w:p>
    <w:p w:rsidR="00D468B1" w:rsidRPr="002D7B15" w:rsidRDefault="00D468B1" w:rsidP="00401121">
      <w:pPr>
        <w:pStyle w:val="BodyText"/>
        <w:numPr>
          <w:ilvl w:val="0"/>
          <w:numId w:val="10"/>
        </w:numPr>
        <w:rPr>
          <w:sz w:val="22"/>
          <w:szCs w:val="22"/>
        </w:rPr>
      </w:pPr>
      <w:r w:rsidRPr="002D7B15">
        <w:rPr>
          <w:sz w:val="22"/>
          <w:szCs w:val="22"/>
        </w:rPr>
        <w:t>REMEMBER TO SAVE OFTEN!  Any computer can crash.  You are responsible for saving your code.</w:t>
      </w:r>
    </w:p>
    <w:p w:rsidR="00D468B1" w:rsidRPr="002D7B15" w:rsidRDefault="00D468B1" w:rsidP="00D468B1">
      <w:pPr>
        <w:pStyle w:val="BodyText"/>
        <w:rPr>
          <w:sz w:val="22"/>
          <w:szCs w:val="22"/>
        </w:rPr>
      </w:pPr>
    </w:p>
    <w:p w:rsidR="00D468B1" w:rsidRPr="002D7B15" w:rsidRDefault="00D468B1" w:rsidP="00401121">
      <w:pPr>
        <w:pStyle w:val="BodyText"/>
        <w:numPr>
          <w:ilvl w:val="0"/>
          <w:numId w:val="10"/>
        </w:numPr>
        <w:rPr>
          <w:sz w:val="22"/>
          <w:szCs w:val="22"/>
        </w:rPr>
      </w:pPr>
      <w:r w:rsidRPr="002D7B15">
        <w:rPr>
          <w:sz w:val="22"/>
          <w:szCs w:val="22"/>
        </w:rPr>
        <w:t xml:space="preserve">Do NOT delete your files or restart your computer until AFTER you’ve verified that </w:t>
      </w:r>
      <w:r w:rsidR="00A6686D">
        <w:rPr>
          <w:sz w:val="22"/>
          <w:szCs w:val="22"/>
        </w:rPr>
        <w:t>you have uploaded the correct zip file</w:t>
      </w:r>
      <w:r w:rsidR="00EF19DF">
        <w:rPr>
          <w:sz w:val="22"/>
          <w:szCs w:val="22"/>
        </w:rPr>
        <w:t xml:space="preserve">. </w:t>
      </w:r>
      <w:r w:rsidR="00EF19DF" w:rsidRPr="00EF19DF">
        <w:rPr>
          <w:b/>
          <w:sz w:val="22"/>
          <w:szCs w:val="22"/>
          <w:u w:val="single"/>
        </w:rPr>
        <w:t>It is your responsibility to make certain the work you submitted is your final version of the code.</w:t>
      </w:r>
    </w:p>
    <w:p w:rsidR="00D468B1" w:rsidRPr="002D7B15" w:rsidRDefault="00D468B1" w:rsidP="00D468B1">
      <w:pPr>
        <w:pStyle w:val="BodyText"/>
        <w:rPr>
          <w:sz w:val="22"/>
          <w:szCs w:val="22"/>
        </w:rPr>
      </w:pPr>
    </w:p>
    <w:p w:rsidR="00D468B1" w:rsidRPr="002D7B15" w:rsidRDefault="00D468B1" w:rsidP="00401121">
      <w:pPr>
        <w:pStyle w:val="BodyText"/>
        <w:numPr>
          <w:ilvl w:val="0"/>
          <w:numId w:val="10"/>
        </w:numPr>
        <w:rPr>
          <w:sz w:val="22"/>
          <w:szCs w:val="22"/>
        </w:rPr>
      </w:pPr>
      <w:r w:rsidRPr="002D7B15">
        <w:rPr>
          <w:sz w:val="22"/>
          <w:szCs w:val="22"/>
        </w:rPr>
        <w:t>Your program must compile and run to get full credit.  Look at the Grading Sheet for specifics on how this Practicum will be graded.</w:t>
      </w:r>
    </w:p>
    <w:p w:rsidR="00D468B1" w:rsidRDefault="00D468B1" w:rsidP="00D468B1">
      <w:pPr>
        <w:pStyle w:val="BodyText"/>
      </w:pPr>
    </w:p>
    <w:p w:rsidR="00D468B1" w:rsidRPr="00D468B1" w:rsidRDefault="00D468B1" w:rsidP="00D468B1">
      <w:pPr>
        <w:pStyle w:val="BodyText"/>
        <w:rPr>
          <w:b/>
        </w:rPr>
      </w:pPr>
      <w:r w:rsidRPr="00D468B1">
        <w:rPr>
          <w:b/>
        </w:rPr>
        <w:t>Requirements:</w:t>
      </w:r>
    </w:p>
    <w:p w:rsidR="00D468B1" w:rsidRPr="002D7B15" w:rsidRDefault="00D468B1" w:rsidP="00401121">
      <w:pPr>
        <w:pStyle w:val="BodyText"/>
        <w:numPr>
          <w:ilvl w:val="0"/>
          <w:numId w:val="9"/>
        </w:numPr>
        <w:rPr>
          <w:sz w:val="22"/>
          <w:szCs w:val="22"/>
        </w:rPr>
      </w:pPr>
      <w:r w:rsidRPr="002D7B15">
        <w:rPr>
          <w:sz w:val="22"/>
          <w:szCs w:val="22"/>
        </w:rPr>
        <w:t>You are expected to name your variables, constants, objects, and classes in accordance with our Naming Conventions in the Programming Standards handout you received in class.</w:t>
      </w:r>
    </w:p>
    <w:p w:rsidR="00D468B1" w:rsidRPr="002D7B15" w:rsidRDefault="00D468B1" w:rsidP="00D468B1">
      <w:pPr>
        <w:pStyle w:val="BodyText"/>
        <w:rPr>
          <w:sz w:val="22"/>
          <w:szCs w:val="22"/>
        </w:rPr>
      </w:pPr>
    </w:p>
    <w:p w:rsidR="00D468B1" w:rsidRPr="002D7B15" w:rsidRDefault="00D468B1" w:rsidP="00401121">
      <w:pPr>
        <w:pStyle w:val="BodyText"/>
        <w:numPr>
          <w:ilvl w:val="0"/>
          <w:numId w:val="8"/>
        </w:numPr>
        <w:rPr>
          <w:sz w:val="22"/>
          <w:szCs w:val="22"/>
        </w:rPr>
      </w:pPr>
      <w:r w:rsidRPr="002D7B15">
        <w:rPr>
          <w:sz w:val="22"/>
          <w:szCs w:val="22"/>
        </w:rPr>
        <w:t>You are expected to align and indent your code, and to use white space to improve readability.</w:t>
      </w:r>
    </w:p>
    <w:p w:rsidR="00D468B1" w:rsidRPr="002D7B15" w:rsidRDefault="00D468B1" w:rsidP="00D468B1">
      <w:pPr>
        <w:pStyle w:val="BodyText"/>
        <w:ind w:left="0" w:firstLine="0"/>
        <w:rPr>
          <w:sz w:val="22"/>
          <w:szCs w:val="22"/>
        </w:rPr>
      </w:pPr>
    </w:p>
    <w:p w:rsidR="00D468B1" w:rsidRPr="002D7B15" w:rsidRDefault="00D468B1" w:rsidP="00401121">
      <w:pPr>
        <w:pStyle w:val="BodyText"/>
        <w:numPr>
          <w:ilvl w:val="0"/>
          <w:numId w:val="7"/>
        </w:numPr>
        <w:rPr>
          <w:sz w:val="22"/>
          <w:szCs w:val="22"/>
        </w:rPr>
      </w:pPr>
      <w:r w:rsidRPr="002D7B15">
        <w:rPr>
          <w:sz w:val="22"/>
          <w:szCs w:val="22"/>
        </w:rPr>
        <w:t>Comments</w:t>
      </w:r>
      <w:r w:rsidR="00996AD2" w:rsidRPr="002D7B15">
        <w:rPr>
          <w:sz w:val="22"/>
          <w:szCs w:val="22"/>
        </w:rPr>
        <w:t>, indentation, and self-descriptive variable names</w:t>
      </w:r>
      <w:r w:rsidRPr="002D7B15">
        <w:rPr>
          <w:sz w:val="22"/>
          <w:szCs w:val="22"/>
        </w:rPr>
        <w:t xml:space="preserve"> are required.</w:t>
      </w:r>
    </w:p>
    <w:p w:rsidR="001609F0" w:rsidRPr="00327931" w:rsidRDefault="00431ED7" w:rsidP="00327931">
      <w:pPr>
        <w:pStyle w:val="Heading4"/>
      </w:pPr>
      <w:r w:rsidRPr="00932CEC">
        <w:br w:type="page"/>
      </w:r>
      <w:r w:rsidRPr="00932CEC">
        <w:lastRenderedPageBreak/>
        <w:t xml:space="preserve">THE PROBLEM </w:t>
      </w:r>
    </w:p>
    <w:p w:rsidR="008F6D75" w:rsidRDefault="008F6D75" w:rsidP="008F6D75">
      <w:pPr>
        <w:pStyle w:val="Heading2"/>
      </w:pPr>
      <w:r>
        <w:t>Introduction:</w:t>
      </w:r>
    </w:p>
    <w:p w:rsidR="00F16468" w:rsidRPr="00932CEC" w:rsidRDefault="00F16468" w:rsidP="00F16468">
      <w:pPr>
        <w:pStyle w:val="Heading3"/>
        <w:rPr>
          <w:bCs/>
        </w:rPr>
      </w:pPr>
      <w:r w:rsidRPr="00932CEC">
        <w:rPr>
          <w:bCs/>
        </w:rPr>
        <w:t>Background</w:t>
      </w:r>
      <w:r>
        <w:rPr>
          <w:bCs/>
        </w:rPr>
        <w:t>:</w:t>
      </w:r>
    </w:p>
    <w:p w:rsidR="00F16468" w:rsidRDefault="00865E59" w:rsidP="00F16468">
      <w:pPr>
        <w:pStyle w:val="BodyText"/>
        <w:ind w:left="0" w:firstLine="0"/>
        <w:rPr>
          <w:bCs/>
        </w:rPr>
      </w:pPr>
      <w:r>
        <w:rPr>
          <w:bCs/>
        </w:rPr>
        <w:t xml:space="preserve">This assignment will test your knowledge of collections, exceptions, and file processing. </w:t>
      </w:r>
    </w:p>
    <w:p w:rsidR="00F16468" w:rsidRPr="001609F0" w:rsidRDefault="00F16468" w:rsidP="00F16468">
      <w:pPr>
        <w:pStyle w:val="BodyText"/>
        <w:ind w:left="0" w:firstLine="0"/>
        <w:rPr>
          <w:bCs/>
        </w:rPr>
      </w:pPr>
    </w:p>
    <w:p w:rsidR="00F16468" w:rsidRPr="00932CEC" w:rsidRDefault="00F16468" w:rsidP="00F16468">
      <w:pPr>
        <w:pStyle w:val="BodyText"/>
        <w:ind w:left="0" w:firstLine="0"/>
        <w:rPr>
          <w:b/>
          <w:bCs/>
        </w:rPr>
      </w:pPr>
      <w:r w:rsidRPr="00932CEC">
        <w:rPr>
          <w:b/>
          <w:bCs/>
        </w:rPr>
        <w:t xml:space="preserve">The </w:t>
      </w:r>
      <w:r>
        <w:rPr>
          <w:b/>
          <w:bCs/>
        </w:rPr>
        <w:t>Assignment:</w:t>
      </w:r>
    </w:p>
    <w:p w:rsidR="00F16468" w:rsidRDefault="00865E59" w:rsidP="00F16468">
      <w:pPr>
        <w:pStyle w:val="BodyText"/>
        <w:ind w:left="0" w:firstLine="0"/>
      </w:pPr>
      <w:r>
        <w:rPr>
          <w:bCs/>
        </w:rPr>
        <w:t xml:space="preserve">Your program will analyze a file of text and count the number of times each </w:t>
      </w:r>
      <w:r w:rsidR="008957E8">
        <w:rPr>
          <w:bCs/>
        </w:rPr>
        <w:t>word</w:t>
      </w:r>
      <w:r>
        <w:rPr>
          <w:bCs/>
        </w:rPr>
        <w:t xml:space="preserve"> appears in the file.</w:t>
      </w:r>
      <w:r w:rsidR="008957E8">
        <w:rPr>
          <w:bCs/>
        </w:rPr>
        <w:t xml:space="preserve"> In addition, it will have a search functionality, allowing you to see how many times a specific word appears in the document.</w:t>
      </w:r>
    </w:p>
    <w:p w:rsidR="00F16468" w:rsidRDefault="00F16468" w:rsidP="00F16468">
      <w:pPr>
        <w:pStyle w:val="BodyText"/>
        <w:ind w:left="0" w:firstLine="0"/>
      </w:pPr>
    </w:p>
    <w:p w:rsidR="00F16468" w:rsidRDefault="00EF19DF" w:rsidP="00F16468">
      <w:pPr>
        <w:pStyle w:val="BodyText"/>
        <w:ind w:left="0" w:firstLine="0"/>
      </w:pPr>
      <w:r>
        <w:t>There is a partial project named “Exam1BaseCode.zip”. You need to unzip this archive and add your additional code into it.</w:t>
      </w:r>
      <w:r w:rsidR="00F16468">
        <w:t xml:space="preserve"> </w:t>
      </w:r>
      <w:r w:rsidR="00BA49BC">
        <w:t>A test file is used with this assignment. This file is found in the directory with the base source code and is named “TestText.txt”.</w:t>
      </w:r>
    </w:p>
    <w:p w:rsidR="00F16468" w:rsidRDefault="00F16468" w:rsidP="00F16468">
      <w:pPr>
        <w:pStyle w:val="BodyText"/>
        <w:ind w:left="0" w:firstLine="0"/>
      </w:pPr>
    </w:p>
    <w:p w:rsidR="00F16468" w:rsidRDefault="00F16468" w:rsidP="00F16468">
      <w:pPr>
        <w:pStyle w:val="Heading3"/>
      </w:pPr>
      <w:r>
        <w:t>Requirements:</w:t>
      </w:r>
    </w:p>
    <w:p w:rsidR="00F16468" w:rsidRDefault="00865E59" w:rsidP="00865E59">
      <w:pPr>
        <w:pStyle w:val="BodyText"/>
        <w:ind w:left="0" w:firstLine="0"/>
      </w:pPr>
      <w:r>
        <w:t>The program will consist of two classes. “TestFileData” will have the main method and will drive the testing of the functional class. “FileData” will handle all of the file processing.</w:t>
      </w:r>
    </w:p>
    <w:p w:rsidR="00F16468" w:rsidRDefault="00F16468" w:rsidP="00F16468">
      <w:pPr>
        <w:pStyle w:val="BodyText"/>
      </w:pPr>
    </w:p>
    <w:p w:rsidR="00865E59" w:rsidRDefault="00865E59" w:rsidP="00865E59">
      <w:pPr>
        <w:pStyle w:val="Heading2"/>
      </w:pPr>
      <w:r>
        <w:t>FileData Requirements:</w:t>
      </w:r>
    </w:p>
    <w:p w:rsidR="00865E59" w:rsidRDefault="004112E1" w:rsidP="00401121">
      <w:pPr>
        <w:pStyle w:val="ListParagraph"/>
        <w:numPr>
          <w:ilvl w:val="0"/>
          <w:numId w:val="15"/>
        </w:numPr>
      </w:pPr>
      <w:r>
        <w:t xml:space="preserve">This class will analyze the data from a text file, counting the number of occurrences of each </w:t>
      </w:r>
      <w:r w:rsidR="00A77EFA">
        <w:t>word</w:t>
      </w:r>
      <w:r>
        <w:t xml:space="preserve"> in the file. </w:t>
      </w:r>
      <w:r w:rsidR="00A77EFA">
        <w:rPr>
          <w:b/>
          <w:u w:val="single"/>
        </w:rPr>
        <w:t>Case is important: ‘Test’ is different from ‘test</w:t>
      </w:r>
      <w:r w:rsidR="00ED6CAF" w:rsidRPr="00ED6CAF">
        <w:rPr>
          <w:b/>
          <w:u w:val="single"/>
        </w:rPr>
        <w:t>’</w:t>
      </w:r>
      <w:r w:rsidR="00ED6CAF">
        <w:t>.</w:t>
      </w:r>
    </w:p>
    <w:p w:rsidR="004112E1" w:rsidRDefault="004112E1" w:rsidP="004112E1">
      <w:pPr>
        <w:pStyle w:val="ListParagraph"/>
      </w:pPr>
    </w:p>
    <w:p w:rsidR="004112E1" w:rsidRDefault="004112E1" w:rsidP="00401121">
      <w:pPr>
        <w:pStyle w:val="ListParagraph"/>
        <w:numPr>
          <w:ilvl w:val="0"/>
          <w:numId w:val="15"/>
        </w:numPr>
      </w:pPr>
      <w:r>
        <w:t xml:space="preserve">You can only use collections to store your data. </w:t>
      </w:r>
      <w:r w:rsidRPr="004112E1">
        <w:rPr>
          <w:b/>
          <w:u w:val="single"/>
        </w:rPr>
        <w:t>You will lose points if you use arrays in your solution.</w:t>
      </w:r>
      <w:r w:rsidR="00745F4F" w:rsidRPr="00745F4F">
        <w:t xml:space="preserve"> </w:t>
      </w:r>
      <w:r w:rsidR="00745F4F">
        <w:t xml:space="preserve">(Exception: you can use the Split method from the String class to split a line of text into words.) </w:t>
      </w:r>
      <w:r w:rsidR="00226200">
        <w:t xml:space="preserve">The type and number of collections you use </w:t>
      </w:r>
      <w:r w:rsidR="00B542B3">
        <w:t xml:space="preserve">when processing the file </w:t>
      </w:r>
      <w:r w:rsidR="00226200">
        <w:t>are entirely up to you.</w:t>
      </w:r>
      <w:r w:rsidR="00B542B3">
        <w:t xml:space="preserve"> </w:t>
      </w:r>
      <w:r w:rsidR="00B542B3" w:rsidRPr="00745F4F">
        <w:rPr>
          <w:b/>
          <w:u w:val="single"/>
        </w:rPr>
        <w:t xml:space="preserve">However, the final set of data, </w:t>
      </w:r>
      <w:r w:rsidR="00745F4F">
        <w:rPr>
          <w:b/>
          <w:u w:val="single"/>
        </w:rPr>
        <w:t xml:space="preserve">both </w:t>
      </w:r>
      <w:r w:rsidR="00B542B3" w:rsidRPr="00745F4F">
        <w:rPr>
          <w:b/>
          <w:u w:val="single"/>
        </w:rPr>
        <w:t>words and counts will end up stored in a Dictionary.</w:t>
      </w:r>
    </w:p>
    <w:p w:rsidR="004112E1" w:rsidRDefault="004112E1" w:rsidP="004112E1">
      <w:pPr>
        <w:pStyle w:val="ListParagraph"/>
      </w:pPr>
    </w:p>
    <w:p w:rsidR="004112E1" w:rsidRDefault="00226200" w:rsidP="00401121">
      <w:pPr>
        <w:pStyle w:val="ListParagraph"/>
        <w:numPr>
          <w:ilvl w:val="0"/>
          <w:numId w:val="15"/>
        </w:numPr>
      </w:pPr>
      <w:r>
        <w:t xml:space="preserve">Your class will have a parameterized constructor that will accept a string as an argument. This string will be the path to the file you are using. The constructor will attempt to open the file for use. If an exception occurs, DO NOT handle it in the constructor. The Main method will </w:t>
      </w:r>
      <w:r w:rsidR="007A4A4F">
        <w:t xml:space="preserve">have to </w:t>
      </w:r>
      <w:r>
        <w:t>take care of this one.</w:t>
      </w:r>
    </w:p>
    <w:p w:rsidR="00226200" w:rsidRDefault="00226200" w:rsidP="00226200">
      <w:pPr>
        <w:pStyle w:val="ListParagraph"/>
      </w:pPr>
    </w:p>
    <w:p w:rsidR="00226200" w:rsidRDefault="00226200" w:rsidP="00401121">
      <w:pPr>
        <w:pStyle w:val="ListParagraph"/>
        <w:numPr>
          <w:ilvl w:val="0"/>
          <w:numId w:val="15"/>
        </w:numPr>
      </w:pPr>
      <w:r>
        <w:t xml:space="preserve">The Analyze method will populate your collection(s) with counts of the number of occurrences of each </w:t>
      </w:r>
      <w:r w:rsidR="001256DF">
        <w:t>word</w:t>
      </w:r>
      <w:r>
        <w:t xml:space="preserve"> in the file. </w:t>
      </w:r>
      <w:r w:rsidR="004D565C">
        <w:t xml:space="preserve"> The method will take no parameters and will return no values. The </w:t>
      </w:r>
      <w:r w:rsidR="001256DF">
        <w:t>word</w:t>
      </w:r>
      <w:r w:rsidR="004D565C">
        <w:t xml:space="preserve"> counts</w:t>
      </w:r>
      <w:r>
        <w:t xml:space="preserve"> are case sensitive. </w:t>
      </w:r>
      <w:r w:rsidR="00752B61">
        <w:t xml:space="preserve">Read in each line of the file and process it, tracking the number of occurrences. </w:t>
      </w:r>
      <w:r w:rsidR="004D565C">
        <w:t>You need to handle any exception</w:t>
      </w:r>
      <w:r w:rsidR="00C72EC8">
        <w:t>s</w:t>
      </w:r>
      <w:r w:rsidR="004D565C">
        <w:t xml:space="preserve"> that occur inside of the method by listing the message on the console, closing the file and returning from the method.</w:t>
      </w:r>
      <w:r w:rsidR="00B07E72">
        <w:t xml:space="preserve"> If there is no exception, close the file and return.</w:t>
      </w:r>
    </w:p>
    <w:p w:rsidR="001707A0" w:rsidRDefault="001707A0" w:rsidP="001707A0">
      <w:pPr>
        <w:pStyle w:val="ListParagraph"/>
      </w:pPr>
    </w:p>
    <w:p w:rsidR="001707A0" w:rsidRPr="001707A0" w:rsidRDefault="001707A0" w:rsidP="001707A0">
      <w:pPr>
        <w:ind w:left="720"/>
        <w:rPr>
          <w:b/>
        </w:rPr>
      </w:pPr>
      <w:r w:rsidRPr="001707A0">
        <w:rPr>
          <w:b/>
        </w:rPr>
        <w:t>Note that this method can use any type of collections when processing the data, but the final results must be stored in a Dictionary where the word is the key and the occurrence count is the value.</w:t>
      </w:r>
    </w:p>
    <w:p w:rsidR="00752B61" w:rsidRDefault="00752B61" w:rsidP="00752B61">
      <w:pPr>
        <w:pStyle w:val="ListParagraph"/>
      </w:pPr>
    </w:p>
    <w:p w:rsidR="00752B61" w:rsidRDefault="00752B61" w:rsidP="004A716A">
      <w:pPr>
        <w:pStyle w:val="ListParagraph"/>
        <w:numPr>
          <w:ilvl w:val="0"/>
          <w:numId w:val="15"/>
        </w:numPr>
      </w:pPr>
      <w:r>
        <w:t xml:space="preserve">The </w:t>
      </w:r>
      <w:r w:rsidR="00B542B3">
        <w:t>Search</w:t>
      </w:r>
      <w:r>
        <w:t xml:space="preserve"> method </w:t>
      </w:r>
      <w:r w:rsidR="000D095F">
        <w:t xml:space="preserve">will take no parameters and will return no values. The method will contain a loop that prompts the user for a word. </w:t>
      </w:r>
      <w:r w:rsidR="00B542B3">
        <w:t>It will then try to locate that word in the Dictionary created by the Analyze method. The word and its count will displayed if it exists. A message will appear if the word is not present. (See the sample runs for examples of the output.)</w:t>
      </w:r>
      <w:r w:rsidR="00745F4F">
        <w:t xml:space="preserve"> </w:t>
      </w:r>
      <w:r w:rsidR="00B542B3">
        <w:t>The loop will end if the user enters the word “EXIT” ( all in caps).</w:t>
      </w:r>
    </w:p>
    <w:p w:rsidR="000D095F" w:rsidRDefault="000D095F" w:rsidP="000D095F">
      <w:pPr>
        <w:pStyle w:val="ListParagraph"/>
      </w:pPr>
    </w:p>
    <w:p w:rsidR="000D095F" w:rsidRDefault="000D095F" w:rsidP="004A716A">
      <w:pPr>
        <w:pStyle w:val="ListParagraph"/>
        <w:numPr>
          <w:ilvl w:val="0"/>
          <w:numId w:val="15"/>
        </w:numPr>
      </w:pPr>
      <w:r>
        <w:t xml:space="preserve">The ListWords method will take </w:t>
      </w:r>
      <w:r w:rsidR="001707A0">
        <w:t xml:space="preserve">no </w:t>
      </w:r>
      <w:r>
        <w:t>parameters and will not return any data. This method will list the words and word counts found in the Dictionary in ascending alphabetical order (i.e. A to Z). It returns after listing all of the data.</w:t>
      </w:r>
      <w:r w:rsidR="001707A0">
        <w:t xml:space="preserve">  Hint: some collections have a method for sorting the collection contents.</w:t>
      </w:r>
    </w:p>
    <w:p w:rsidR="00865E59" w:rsidRDefault="00865E59" w:rsidP="00F16468">
      <w:pPr>
        <w:pStyle w:val="BodyText"/>
      </w:pPr>
    </w:p>
    <w:p w:rsidR="00865E59" w:rsidRDefault="00865E59" w:rsidP="00865E59">
      <w:pPr>
        <w:pStyle w:val="Heading2"/>
      </w:pPr>
      <w:r>
        <w:t>TestFileData Requirements:</w:t>
      </w:r>
    </w:p>
    <w:p w:rsidR="00865E59" w:rsidRDefault="00865E59" w:rsidP="00401121">
      <w:pPr>
        <w:pStyle w:val="ListParagraph"/>
        <w:numPr>
          <w:ilvl w:val="0"/>
          <w:numId w:val="16"/>
        </w:numPr>
      </w:pPr>
      <w:r>
        <w:t>The class contains the Main method and will drive all of the testing.</w:t>
      </w:r>
      <w:r w:rsidR="00BA49BC">
        <w:t xml:space="preserve"> There is some code already in the Main, that code cannot be changed or deleted.</w:t>
      </w:r>
      <w:r w:rsidR="00EF19DF">
        <w:t xml:space="preserve"> Make certain all of your new code appears before the comment telling you not to change or add code after the comment lines.</w:t>
      </w:r>
    </w:p>
    <w:p w:rsidR="00865E59" w:rsidRDefault="00865E59" w:rsidP="00865E59">
      <w:pPr>
        <w:pStyle w:val="ListParagraph"/>
      </w:pPr>
    </w:p>
    <w:p w:rsidR="00865E59" w:rsidRDefault="00877DFE" w:rsidP="00401121">
      <w:pPr>
        <w:pStyle w:val="ListParagraph"/>
        <w:numPr>
          <w:ilvl w:val="0"/>
          <w:numId w:val="16"/>
        </w:numPr>
      </w:pPr>
      <w:r>
        <w:t>Get a file path to the text file being analyzed from the user</w:t>
      </w:r>
      <w:r w:rsidR="001251FD">
        <w:t>.</w:t>
      </w:r>
    </w:p>
    <w:p w:rsidR="001251FD" w:rsidRDefault="001251FD" w:rsidP="001251FD">
      <w:pPr>
        <w:pStyle w:val="ListParagraph"/>
      </w:pPr>
    </w:p>
    <w:p w:rsidR="001251FD" w:rsidRDefault="001251FD" w:rsidP="00401121">
      <w:pPr>
        <w:pStyle w:val="ListParagraph"/>
        <w:numPr>
          <w:ilvl w:val="0"/>
          <w:numId w:val="16"/>
        </w:numPr>
      </w:pPr>
      <w:r>
        <w:t xml:space="preserve">Create a FileData object, passing the file path to the constructor. </w:t>
      </w:r>
    </w:p>
    <w:p w:rsidR="001251FD" w:rsidRDefault="001251FD" w:rsidP="001251FD">
      <w:pPr>
        <w:pStyle w:val="ListParagraph"/>
      </w:pPr>
    </w:p>
    <w:p w:rsidR="001251FD" w:rsidRDefault="001251FD" w:rsidP="00401121">
      <w:pPr>
        <w:pStyle w:val="ListParagraph"/>
        <w:numPr>
          <w:ilvl w:val="0"/>
          <w:numId w:val="16"/>
        </w:numPr>
      </w:pPr>
      <w:r>
        <w:t>If there is a problem opening the file, an exception will be thrown by the FileData constructor. This exception must be handled in the Main by listing the exception and then ending the program.</w:t>
      </w:r>
    </w:p>
    <w:p w:rsidR="001251FD" w:rsidRDefault="001251FD" w:rsidP="001251FD">
      <w:pPr>
        <w:pStyle w:val="ListParagraph"/>
      </w:pPr>
    </w:p>
    <w:p w:rsidR="001251FD" w:rsidRDefault="001251FD" w:rsidP="00401121">
      <w:pPr>
        <w:pStyle w:val="ListParagraph"/>
        <w:numPr>
          <w:ilvl w:val="0"/>
          <w:numId w:val="16"/>
        </w:numPr>
      </w:pPr>
      <w:r>
        <w:t>Call the Analyze method of FileData to process the file.</w:t>
      </w:r>
    </w:p>
    <w:p w:rsidR="001251FD" w:rsidRDefault="001251FD" w:rsidP="001251FD">
      <w:pPr>
        <w:pStyle w:val="ListParagraph"/>
      </w:pPr>
    </w:p>
    <w:p w:rsidR="00F16468" w:rsidRDefault="001251FD" w:rsidP="00990A9D">
      <w:pPr>
        <w:pStyle w:val="ListParagraph"/>
        <w:numPr>
          <w:ilvl w:val="0"/>
          <w:numId w:val="16"/>
        </w:numPr>
      </w:pPr>
      <w:r>
        <w:t xml:space="preserve">Call the </w:t>
      </w:r>
      <w:r w:rsidR="00B542B3">
        <w:t>Search</w:t>
      </w:r>
      <w:r>
        <w:t xml:space="preserve"> method of FileData to list the results.</w:t>
      </w:r>
    </w:p>
    <w:p w:rsidR="000D095F" w:rsidRDefault="000D095F" w:rsidP="000D095F">
      <w:pPr>
        <w:pStyle w:val="ListParagraph"/>
      </w:pPr>
    </w:p>
    <w:p w:rsidR="000D095F" w:rsidRDefault="000D095F" w:rsidP="00990A9D">
      <w:pPr>
        <w:pStyle w:val="ListParagraph"/>
        <w:numPr>
          <w:ilvl w:val="0"/>
          <w:numId w:val="16"/>
        </w:numPr>
      </w:pPr>
      <w:r>
        <w:t>Call the ListWords method to list out the words and their counts.</w:t>
      </w:r>
    </w:p>
    <w:p w:rsidR="00F16468" w:rsidRDefault="00F16468" w:rsidP="00F16468">
      <w:pPr>
        <w:pStyle w:val="BodyText"/>
        <w:ind w:left="0" w:firstLine="0"/>
      </w:pPr>
    </w:p>
    <w:p w:rsidR="00F16468" w:rsidRPr="00E304BD" w:rsidRDefault="00F16468" w:rsidP="00F16468">
      <w:pPr>
        <w:pStyle w:val="BodyText"/>
        <w:ind w:left="0" w:firstLine="0"/>
        <w:rPr>
          <w:b/>
        </w:rPr>
      </w:pPr>
      <w:r w:rsidRPr="00E304BD">
        <w:rPr>
          <w:b/>
        </w:rPr>
        <w:t>Data File:</w:t>
      </w:r>
    </w:p>
    <w:p w:rsidR="00F16468" w:rsidRDefault="00F16468" w:rsidP="00ED6CAF">
      <w:pPr>
        <w:pStyle w:val="BodyText"/>
        <w:ind w:left="0" w:firstLine="0"/>
      </w:pPr>
      <w:r>
        <w:t xml:space="preserve">The data file for this part </w:t>
      </w:r>
      <w:r w:rsidR="00EF19DF">
        <w:t>is named TestText.txt and is found in with the source code</w:t>
      </w:r>
      <w:r>
        <w:t xml:space="preserve">. </w:t>
      </w:r>
      <w:r w:rsidR="00EF19DF">
        <w:t xml:space="preserve">You may move the file to any location you wish </w:t>
      </w:r>
      <w:r w:rsidR="00EF19DF" w:rsidRPr="00EF19DF">
        <w:rPr>
          <w:u w:val="single"/>
        </w:rPr>
        <w:t>within the project</w:t>
      </w:r>
      <w:r w:rsidR="00EF19DF">
        <w:t>.</w:t>
      </w:r>
      <w:r>
        <w:t xml:space="preserve"> </w:t>
      </w:r>
      <w:r w:rsidR="00280526">
        <w:t>The file</w:t>
      </w:r>
      <w:r w:rsidR="004112E1">
        <w:t xml:space="preserve"> contains </w:t>
      </w:r>
      <w:r w:rsidR="00B542B3">
        <w:t>the Constitution</w:t>
      </w:r>
      <w:r w:rsidR="00D8441A">
        <w:t xml:space="preserve"> of the United States</w:t>
      </w:r>
      <w:r w:rsidR="00285E76">
        <w:t>.</w:t>
      </w:r>
      <w:r w:rsidR="00D8441A">
        <w:t xml:space="preserve"> Punctuation and special characters like parentheses have been removed from the file.</w:t>
      </w:r>
    </w:p>
    <w:p w:rsidR="00280526" w:rsidRDefault="00280526" w:rsidP="00B542B3">
      <w:pPr>
        <w:pStyle w:val="BodyText"/>
        <w:ind w:left="0" w:firstLine="0"/>
      </w:pPr>
    </w:p>
    <w:p w:rsidR="00280526" w:rsidRDefault="00B542B3" w:rsidP="00280526">
      <w:pPr>
        <w:pStyle w:val="BodyText"/>
        <w:ind w:left="0" w:firstLine="0"/>
      </w:pPr>
      <w:r>
        <w:t>Hint</w:t>
      </w:r>
      <w:r w:rsidR="00280526">
        <w:t>: Read over the grade sheet to make certain you have met the graded requirements.</w:t>
      </w:r>
    </w:p>
    <w:p w:rsidR="00F16468" w:rsidRDefault="00F16468" w:rsidP="00F16468">
      <w:pPr>
        <w:rPr>
          <w:b/>
        </w:rPr>
      </w:pPr>
      <w:r>
        <w:br w:type="page"/>
      </w:r>
    </w:p>
    <w:p w:rsidR="00F16468" w:rsidRDefault="00F16468" w:rsidP="00F16468">
      <w:pPr>
        <w:pStyle w:val="Heading3"/>
      </w:pPr>
      <w:r>
        <w:t>Sample Runs:</w:t>
      </w:r>
    </w:p>
    <w:p w:rsidR="00D3412B" w:rsidRDefault="00D3412B" w:rsidP="00D3412B">
      <w:r>
        <w:t>Bad File Path:</w:t>
      </w:r>
    </w:p>
    <w:p w:rsidR="00D3412B" w:rsidRDefault="00B82058" w:rsidP="00D3412B">
      <w:r>
        <w:rPr>
          <w:noProof/>
        </w:rPr>
        <w:drawing>
          <wp:inline distT="0" distB="0" distL="0" distR="0" wp14:anchorId="67A22233" wp14:editId="637571B1">
            <wp:extent cx="5943600" cy="717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7550"/>
                    </a:xfrm>
                    <a:prstGeom prst="rect">
                      <a:avLst/>
                    </a:prstGeom>
                  </pic:spPr>
                </pic:pic>
              </a:graphicData>
            </a:graphic>
          </wp:inline>
        </w:drawing>
      </w:r>
    </w:p>
    <w:p w:rsidR="00D3412B" w:rsidRDefault="00D3412B" w:rsidP="00D3412B"/>
    <w:p w:rsidR="00D3412B" w:rsidRDefault="00D3412B" w:rsidP="00D3412B">
      <w:r>
        <w:t>Correct Run:</w:t>
      </w:r>
    </w:p>
    <w:p w:rsidR="00D3412B" w:rsidRDefault="00B82058" w:rsidP="00D3412B">
      <w:r>
        <w:rPr>
          <w:noProof/>
        </w:rPr>
        <w:drawing>
          <wp:inline distT="0" distB="0" distL="0" distR="0" wp14:anchorId="622A7A4B" wp14:editId="59934052">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6300"/>
                    </a:xfrm>
                    <a:prstGeom prst="rect">
                      <a:avLst/>
                    </a:prstGeom>
                  </pic:spPr>
                </pic:pic>
              </a:graphicData>
            </a:graphic>
          </wp:inline>
        </w:drawing>
      </w:r>
    </w:p>
    <w:p w:rsidR="00B82058" w:rsidRDefault="00B82058" w:rsidP="00D3412B"/>
    <w:p w:rsidR="00B82058" w:rsidRDefault="00B82058" w:rsidP="00D3412B">
      <w:r>
        <w:t>Output of words continues on and ends with these lines:</w:t>
      </w:r>
    </w:p>
    <w:p w:rsidR="00B82058" w:rsidRDefault="00B82058" w:rsidP="00D3412B">
      <w:r>
        <w:rPr>
          <w:noProof/>
        </w:rPr>
        <w:drawing>
          <wp:inline distT="0" distB="0" distL="0" distR="0" wp14:anchorId="2C85864D" wp14:editId="4D7756E9">
            <wp:extent cx="5943600" cy="193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2305"/>
                    </a:xfrm>
                    <a:prstGeom prst="rect">
                      <a:avLst/>
                    </a:prstGeom>
                  </pic:spPr>
                </pic:pic>
              </a:graphicData>
            </a:graphic>
          </wp:inline>
        </w:drawing>
      </w:r>
    </w:p>
    <w:p w:rsidR="00D3412B" w:rsidRDefault="00D3412B" w:rsidP="00D3412B"/>
    <w:p w:rsidR="00F16468" w:rsidRDefault="00F16468">
      <w:pPr>
        <w:rPr>
          <w:b/>
        </w:rPr>
      </w:pPr>
      <w:r>
        <w:rPr>
          <w:b/>
        </w:rPr>
        <w:br w:type="page"/>
      </w:r>
      <w:r w:rsidR="00D3412B">
        <w:rPr>
          <w:b/>
        </w:rPr>
        <w:tab/>
      </w:r>
    </w:p>
    <w:p w:rsidR="004E42E6" w:rsidRDefault="004E42E6" w:rsidP="00A03F2A">
      <w:pPr>
        <w:pStyle w:val="BodyText"/>
        <w:ind w:left="0" w:firstLine="0"/>
        <w:rPr>
          <w:b/>
        </w:rPr>
      </w:pPr>
      <w:r>
        <w:rPr>
          <w:b/>
        </w:rPr>
        <w:t>Submitting your work:</w:t>
      </w:r>
    </w:p>
    <w:p w:rsidR="00A03F2A" w:rsidRDefault="00A03F2A" w:rsidP="00A03F2A">
      <w:r>
        <w:t>You will be submitting your exam through MyCourses. Follow the instructions below to package up and submit the code:</w:t>
      </w:r>
    </w:p>
    <w:p w:rsidR="00A03F2A" w:rsidRDefault="00A03F2A" w:rsidP="00A03F2A"/>
    <w:p w:rsidR="00A03F2A" w:rsidRDefault="008F5C02" w:rsidP="00401121">
      <w:pPr>
        <w:numPr>
          <w:ilvl w:val="0"/>
          <w:numId w:val="1"/>
        </w:numPr>
      </w:pPr>
      <w:r>
        <w:t xml:space="preserve">Create a zip file containing the </w:t>
      </w:r>
      <w:r w:rsidRPr="008F5C02">
        <w:rPr>
          <w:b/>
          <w:u w:val="single"/>
        </w:rPr>
        <w:t>entire</w:t>
      </w:r>
      <w:r>
        <w:t xml:space="preserve"> project</w:t>
      </w:r>
      <w:r w:rsidR="00A03F2A">
        <w:t>.</w:t>
      </w:r>
      <w:r>
        <w:t xml:space="preserve"> (If you submit only</w:t>
      </w:r>
      <w:r w:rsidR="00E96E3C">
        <w:t xml:space="preserve"> your C# files, you will lose 25</w:t>
      </w:r>
      <w:r>
        <w:t xml:space="preserve"> points immediately. The entire project must be submitted.)</w:t>
      </w:r>
    </w:p>
    <w:p w:rsidR="00A03F2A" w:rsidRDefault="00A03F2A" w:rsidP="00A03F2A">
      <w:pPr>
        <w:ind w:left="360"/>
      </w:pPr>
    </w:p>
    <w:p w:rsidR="001C1FD3" w:rsidRDefault="00A03F2A" w:rsidP="00401121">
      <w:pPr>
        <w:numPr>
          <w:ilvl w:val="0"/>
          <w:numId w:val="1"/>
        </w:numPr>
      </w:pPr>
      <w:r>
        <w:t xml:space="preserve">Once you have the zip file ready, </w:t>
      </w:r>
      <w:r w:rsidR="001C1FD3">
        <w:t>check it to be certain all of your work is present.</w:t>
      </w:r>
    </w:p>
    <w:p w:rsidR="001C1FD3" w:rsidRDefault="001C1FD3" w:rsidP="001C1FD3">
      <w:pPr>
        <w:pStyle w:val="ListParagraph"/>
      </w:pPr>
    </w:p>
    <w:p w:rsidR="00A03F2A" w:rsidRDefault="00A03F2A" w:rsidP="00401121">
      <w:pPr>
        <w:numPr>
          <w:ilvl w:val="0"/>
          <w:numId w:val="1"/>
        </w:numPr>
      </w:pPr>
      <w:r>
        <w:t xml:space="preserve">Bring up a browser and go to </w:t>
      </w:r>
      <w:hyperlink r:id="rId13" w:history="1">
        <w:r w:rsidRPr="00DB594E">
          <w:rPr>
            <w:rStyle w:val="Hyperlink"/>
          </w:rPr>
          <w:t>https://mycourses.rit.edu/</w:t>
        </w:r>
      </w:hyperlink>
    </w:p>
    <w:p w:rsidR="00A03F2A" w:rsidRDefault="00A03F2A" w:rsidP="00A03F2A">
      <w:pPr>
        <w:ind w:left="360"/>
      </w:pPr>
    </w:p>
    <w:p w:rsidR="00A03F2A" w:rsidRDefault="00A03F2A" w:rsidP="00401121">
      <w:pPr>
        <w:numPr>
          <w:ilvl w:val="0"/>
          <w:numId w:val="1"/>
        </w:numPr>
      </w:pPr>
      <w:r>
        <w:t>Login using your DCE account (the one that looks like “abc1234”)</w:t>
      </w:r>
    </w:p>
    <w:p w:rsidR="00A03F2A" w:rsidRDefault="00A03F2A" w:rsidP="00A03F2A">
      <w:pPr>
        <w:ind w:left="360"/>
      </w:pPr>
    </w:p>
    <w:p w:rsidR="00A03F2A" w:rsidRPr="00FC4A1A" w:rsidRDefault="00A03F2A" w:rsidP="00401121">
      <w:pPr>
        <w:numPr>
          <w:ilvl w:val="0"/>
          <w:numId w:val="1"/>
        </w:numPr>
      </w:pPr>
      <w:r>
        <w:t>Go to the conference for this course</w:t>
      </w:r>
      <w:r w:rsidR="008F5C02">
        <w:t>.</w:t>
      </w:r>
    </w:p>
    <w:p w:rsidR="00A03F2A" w:rsidRPr="00FC4A1A" w:rsidRDefault="00A03F2A" w:rsidP="00A03F2A">
      <w:pPr>
        <w:ind w:left="360"/>
      </w:pPr>
    </w:p>
    <w:p w:rsidR="00A03F2A" w:rsidRDefault="00A03F2A" w:rsidP="00401121">
      <w:pPr>
        <w:numPr>
          <w:ilvl w:val="0"/>
          <w:numId w:val="1"/>
        </w:numPr>
      </w:pPr>
      <w:r>
        <w:t>Locate the Dropbox entry at the top of the site</w:t>
      </w:r>
    </w:p>
    <w:p w:rsidR="00A03F2A" w:rsidRDefault="00A03F2A" w:rsidP="00A03F2A">
      <w:pPr>
        <w:ind w:left="360"/>
      </w:pPr>
    </w:p>
    <w:p w:rsidR="00A03F2A" w:rsidRDefault="004D565C" w:rsidP="00401121">
      <w:pPr>
        <w:numPr>
          <w:ilvl w:val="0"/>
          <w:numId w:val="1"/>
        </w:numPr>
      </w:pPr>
      <w:r>
        <w:t>Click on the Exam1</w:t>
      </w:r>
      <w:r w:rsidR="00A03F2A">
        <w:t xml:space="preserve"> dropbox. </w:t>
      </w:r>
    </w:p>
    <w:p w:rsidR="00C72EC8" w:rsidRDefault="00C72EC8" w:rsidP="00C72EC8"/>
    <w:p w:rsidR="00A03F2A" w:rsidRDefault="00A03F2A" w:rsidP="00401121">
      <w:pPr>
        <w:numPr>
          <w:ilvl w:val="0"/>
          <w:numId w:val="1"/>
        </w:numPr>
      </w:pPr>
      <w:r>
        <w:t>Use the “browse” button to locate your .zip file. After you’ve done that, press upload to send the file.</w:t>
      </w:r>
    </w:p>
    <w:p w:rsidR="00B02FFE" w:rsidRDefault="00B02FFE" w:rsidP="00B02FFE">
      <w:pPr>
        <w:ind w:left="720"/>
      </w:pPr>
    </w:p>
    <w:p w:rsidR="00B02FFE" w:rsidRPr="006C0774" w:rsidRDefault="00B02FFE" w:rsidP="00401121">
      <w:pPr>
        <w:numPr>
          <w:ilvl w:val="0"/>
          <w:numId w:val="1"/>
        </w:numPr>
        <w:rPr>
          <w:b/>
          <w:u w:val="single"/>
        </w:rPr>
      </w:pPr>
      <w:r w:rsidRPr="006C0774">
        <w:rPr>
          <w:b/>
          <w:u w:val="single"/>
        </w:rPr>
        <w:t>Press the submit button to actually upload the zip file.</w:t>
      </w:r>
    </w:p>
    <w:p w:rsidR="00A03F2A" w:rsidRDefault="00A03F2A" w:rsidP="00A03F2A">
      <w:pPr>
        <w:ind w:left="360"/>
      </w:pPr>
    </w:p>
    <w:p w:rsidR="00A03F2A" w:rsidRPr="00F475F1" w:rsidRDefault="00B02FFE" w:rsidP="00401121">
      <w:pPr>
        <w:numPr>
          <w:ilvl w:val="0"/>
          <w:numId w:val="1"/>
        </w:numPr>
      </w:pPr>
      <w:r>
        <w:t xml:space="preserve"> </w:t>
      </w:r>
      <w:r w:rsidRPr="004D565C">
        <w:rPr>
          <w:b/>
          <w:u w:val="single"/>
        </w:rPr>
        <w:t xml:space="preserve">Verify that </w:t>
      </w:r>
      <w:r w:rsidR="00280526">
        <w:rPr>
          <w:b/>
          <w:u w:val="single"/>
        </w:rPr>
        <w:t>it submitted correctly.</w:t>
      </w:r>
    </w:p>
    <w:p w:rsidR="004D565C" w:rsidRDefault="004D565C" w:rsidP="00C72A08">
      <w:pPr>
        <w:rPr>
          <w:b/>
        </w:rPr>
      </w:pPr>
    </w:p>
    <w:p w:rsidR="004D565C" w:rsidRDefault="00280526" w:rsidP="00C72A08">
      <w:r>
        <w:rPr>
          <w:b/>
        </w:rPr>
        <w:t>Note that</w:t>
      </w:r>
      <w:r w:rsidR="004D565C">
        <w:rPr>
          <w:b/>
        </w:rPr>
        <w:t xml:space="preserve"> I do not give makeup exams if you </w:t>
      </w:r>
      <w:r>
        <w:rPr>
          <w:b/>
        </w:rPr>
        <w:t>do</w:t>
      </w:r>
      <w:r w:rsidR="004D565C">
        <w:rPr>
          <w:b/>
        </w:rPr>
        <w:t xml:space="preserve"> not submit your work correctly.</w:t>
      </w:r>
    </w:p>
    <w:p w:rsidR="00B11CCF" w:rsidRDefault="00B11CCF" w:rsidP="00A03F2A">
      <w:pPr>
        <w:pStyle w:val="BodyText"/>
        <w:ind w:left="0" w:firstLine="0"/>
        <w:rPr>
          <w:b/>
        </w:rPr>
      </w:pPr>
      <w:r>
        <w:rPr>
          <w:b/>
        </w:rPr>
        <w:br w:type="page"/>
        <w:t>Gradesheet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7"/>
        <w:gridCol w:w="891"/>
        <w:gridCol w:w="1182"/>
      </w:tblGrid>
      <w:tr w:rsidR="00B11CCF" w:rsidRPr="00B94973" w:rsidTr="00D8441A">
        <w:tc>
          <w:tcPr>
            <w:tcW w:w="7277" w:type="dxa"/>
          </w:tcPr>
          <w:p w:rsidR="00B11CCF" w:rsidRPr="00B94973" w:rsidRDefault="00B11CCF" w:rsidP="00B94973">
            <w:pPr>
              <w:pStyle w:val="BodyText"/>
              <w:ind w:left="0" w:firstLine="0"/>
              <w:rPr>
                <w:b/>
              </w:rPr>
            </w:pPr>
            <w:r w:rsidRPr="00B94973">
              <w:rPr>
                <w:b/>
              </w:rPr>
              <w:t>Criteria</w:t>
            </w:r>
          </w:p>
        </w:tc>
        <w:tc>
          <w:tcPr>
            <w:tcW w:w="891" w:type="dxa"/>
          </w:tcPr>
          <w:p w:rsidR="00B11CCF" w:rsidRPr="00B94973" w:rsidRDefault="00B11CCF" w:rsidP="00B94973">
            <w:pPr>
              <w:pStyle w:val="BodyText"/>
              <w:ind w:left="0" w:firstLine="0"/>
              <w:jc w:val="center"/>
              <w:rPr>
                <w:b/>
              </w:rPr>
            </w:pPr>
            <w:r w:rsidRPr="00B94973">
              <w:rPr>
                <w:b/>
              </w:rPr>
              <w:t>Max</w:t>
            </w:r>
          </w:p>
        </w:tc>
        <w:tc>
          <w:tcPr>
            <w:tcW w:w="1182" w:type="dxa"/>
          </w:tcPr>
          <w:p w:rsidR="00B11CCF" w:rsidRPr="00B94973" w:rsidRDefault="00B11CCF" w:rsidP="00B94973">
            <w:pPr>
              <w:pStyle w:val="BodyText"/>
              <w:ind w:left="0" w:firstLine="0"/>
              <w:jc w:val="center"/>
              <w:rPr>
                <w:b/>
              </w:rPr>
            </w:pPr>
            <w:r w:rsidRPr="00B94973">
              <w:rPr>
                <w:b/>
              </w:rPr>
              <w:t>Earned</w:t>
            </w:r>
          </w:p>
        </w:tc>
      </w:tr>
      <w:tr w:rsidR="00B11CCF" w:rsidRPr="00B11CCF" w:rsidTr="00D8441A">
        <w:trPr>
          <w:trHeight w:val="215"/>
        </w:trPr>
        <w:tc>
          <w:tcPr>
            <w:tcW w:w="7277" w:type="dxa"/>
            <w:tcBorders>
              <w:bottom w:val="double" w:sz="4" w:space="0" w:color="auto"/>
            </w:tcBorders>
          </w:tcPr>
          <w:p w:rsidR="00B11CCF" w:rsidRPr="00B94973" w:rsidRDefault="00BD79B9" w:rsidP="00B94973">
            <w:pPr>
              <w:pStyle w:val="BodyText"/>
              <w:ind w:left="0" w:firstLine="0"/>
              <w:jc w:val="right"/>
              <w:rPr>
                <w:b/>
              </w:rPr>
            </w:pPr>
            <w:r>
              <w:rPr>
                <w:b/>
              </w:rPr>
              <w:t>Part I</w:t>
            </w:r>
            <w:r w:rsidR="00B11CCF" w:rsidRPr="00B94973">
              <w:rPr>
                <w:b/>
              </w:rPr>
              <w:t xml:space="preserve"> Points</w:t>
            </w:r>
          </w:p>
        </w:tc>
        <w:tc>
          <w:tcPr>
            <w:tcW w:w="891" w:type="dxa"/>
            <w:tcBorders>
              <w:bottom w:val="double" w:sz="4" w:space="0" w:color="auto"/>
            </w:tcBorders>
          </w:tcPr>
          <w:p w:rsidR="00B11CCF" w:rsidRPr="00B94973" w:rsidRDefault="00D8441A" w:rsidP="00B94973">
            <w:pPr>
              <w:pStyle w:val="BodyText"/>
              <w:ind w:left="0" w:firstLine="0"/>
              <w:jc w:val="center"/>
              <w:rPr>
                <w:b/>
              </w:rPr>
            </w:pPr>
            <w:r>
              <w:rPr>
                <w:b/>
              </w:rPr>
              <w:t>50</w:t>
            </w:r>
          </w:p>
        </w:tc>
        <w:tc>
          <w:tcPr>
            <w:tcW w:w="1182" w:type="dxa"/>
            <w:tcBorders>
              <w:bottom w:val="double" w:sz="4" w:space="0" w:color="auto"/>
            </w:tcBorders>
          </w:tcPr>
          <w:p w:rsidR="00B11CCF" w:rsidRPr="00B11CCF" w:rsidRDefault="00B11CCF" w:rsidP="00B94973">
            <w:pPr>
              <w:pStyle w:val="BodyText"/>
              <w:ind w:left="0" w:firstLine="0"/>
              <w:jc w:val="center"/>
            </w:pPr>
          </w:p>
        </w:tc>
      </w:tr>
      <w:tr w:rsidR="00B11CCF" w:rsidRPr="00B11CCF" w:rsidTr="00D8441A">
        <w:trPr>
          <w:trHeight w:val="432"/>
        </w:trPr>
        <w:tc>
          <w:tcPr>
            <w:tcW w:w="7277" w:type="dxa"/>
            <w:tcBorders>
              <w:top w:val="double" w:sz="4" w:space="0" w:color="auto"/>
            </w:tcBorders>
          </w:tcPr>
          <w:p w:rsidR="003E31B1" w:rsidRPr="00D3412B" w:rsidRDefault="00D3412B" w:rsidP="00516A8D">
            <w:pPr>
              <w:pStyle w:val="BodyText"/>
              <w:ind w:left="0" w:firstLine="0"/>
              <w:rPr>
                <w:b/>
              </w:rPr>
            </w:pPr>
            <w:r w:rsidRPr="00D3412B">
              <w:rPr>
                <w:b/>
              </w:rPr>
              <w:t>Test Class:</w:t>
            </w:r>
          </w:p>
          <w:p w:rsidR="00D3412B" w:rsidRPr="00D3412B" w:rsidRDefault="00D3412B" w:rsidP="00401121">
            <w:pPr>
              <w:pStyle w:val="BodyText"/>
              <w:numPr>
                <w:ilvl w:val="0"/>
                <w:numId w:val="17"/>
              </w:numPr>
            </w:pPr>
            <w:r w:rsidRPr="00D3412B">
              <w:t>Gets a file path from the user</w:t>
            </w:r>
          </w:p>
          <w:p w:rsidR="00D3412B" w:rsidRPr="00D3412B" w:rsidRDefault="00D3412B" w:rsidP="00401121">
            <w:pPr>
              <w:pStyle w:val="BodyText"/>
              <w:numPr>
                <w:ilvl w:val="0"/>
                <w:numId w:val="17"/>
              </w:numPr>
              <w:rPr>
                <w:b/>
              </w:rPr>
            </w:pPr>
            <w:r>
              <w:t>Creates a FileData object</w:t>
            </w:r>
          </w:p>
          <w:p w:rsidR="00D3412B" w:rsidRPr="00B07E72" w:rsidRDefault="00D3412B" w:rsidP="00401121">
            <w:pPr>
              <w:pStyle w:val="BodyText"/>
              <w:numPr>
                <w:ilvl w:val="0"/>
                <w:numId w:val="17"/>
              </w:numPr>
              <w:rPr>
                <w:b/>
              </w:rPr>
            </w:pPr>
            <w:r>
              <w:t>Catches all exceptions from the FileData constructor</w:t>
            </w:r>
          </w:p>
          <w:p w:rsidR="00B07E72" w:rsidRPr="00D3412B" w:rsidRDefault="00B07E72" w:rsidP="00401121">
            <w:pPr>
              <w:pStyle w:val="BodyText"/>
              <w:numPr>
                <w:ilvl w:val="0"/>
                <w:numId w:val="17"/>
              </w:numPr>
              <w:rPr>
                <w:b/>
              </w:rPr>
            </w:pPr>
            <w:r>
              <w:t>Lists exception message and exits</w:t>
            </w:r>
          </w:p>
          <w:p w:rsidR="00D3412B" w:rsidRPr="00D3412B" w:rsidRDefault="00D3412B" w:rsidP="00401121">
            <w:pPr>
              <w:pStyle w:val="BodyText"/>
              <w:numPr>
                <w:ilvl w:val="0"/>
                <w:numId w:val="17"/>
              </w:numPr>
              <w:rPr>
                <w:b/>
              </w:rPr>
            </w:pPr>
            <w:r>
              <w:t>Calls the Analyze method</w:t>
            </w:r>
          </w:p>
          <w:p w:rsidR="00D3412B" w:rsidRPr="001256DF" w:rsidRDefault="00D3412B" w:rsidP="00401121">
            <w:pPr>
              <w:pStyle w:val="BodyText"/>
              <w:numPr>
                <w:ilvl w:val="0"/>
                <w:numId w:val="17"/>
              </w:numPr>
              <w:rPr>
                <w:b/>
              </w:rPr>
            </w:pPr>
            <w:r>
              <w:t xml:space="preserve">Calls the </w:t>
            </w:r>
            <w:r w:rsidR="001256DF">
              <w:t>Search</w:t>
            </w:r>
            <w:r>
              <w:t xml:space="preserve"> method</w:t>
            </w:r>
          </w:p>
          <w:p w:rsidR="001256DF" w:rsidRPr="003E31B1" w:rsidRDefault="001256DF" w:rsidP="00401121">
            <w:pPr>
              <w:pStyle w:val="BodyText"/>
              <w:numPr>
                <w:ilvl w:val="0"/>
                <w:numId w:val="17"/>
              </w:numPr>
              <w:rPr>
                <w:b/>
              </w:rPr>
            </w:pPr>
            <w:r>
              <w:t>Calls the ListWords method</w:t>
            </w:r>
          </w:p>
          <w:p w:rsidR="00425D72" w:rsidRDefault="00425D72" w:rsidP="003E31B1">
            <w:pPr>
              <w:pStyle w:val="BodyText"/>
              <w:ind w:left="0" w:firstLine="0"/>
              <w:rPr>
                <w:b/>
              </w:rPr>
            </w:pPr>
          </w:p>
          <w:p w:rsidR="003E31B1" w:rsidRPr="003E31B1" w:rsidRDefault="00D3412B" w:rsidP="003E31B1">
            <w:pPr>
              <w:pStyle w:val="BodyText"/>
              <w:ind w:left="0" w:firstLine="0"/>
              <w:rPr>
                <w:b/>
              </w:rPr>
            </w:pPr>
            <w:r>
              <w:rPr>
                <w:b/>
              </w:rPr>
              <w:t>File</w:t>
            </w:r>
            <w:r w:rsidR="003E31B1" w:rsidRPr="003E31B1">
              <w:rPr>
                <w:b/>
              </w:rPr>
              <w:t>Data Class:</w:t>
            </w:r>
          </w:p>
          <w:p w:rsidR="00425D72" w:rsidRDefault="00D3412B" w:rsidP="00401121">
            <w:pPr>
              <w:pStyle w:val="BodyText"/>
              <w:numPr>
                <w:ilvl w:val="0"/>
                <w:numId w:val="13"/>
              </w:numPr>
            </w:pPr>
            <w:r>
              <w:t>Constructor gets a file path and opens the text file</w:t>
            </w:r>
          </w:p>
          <w:p w:rsidR="00D3412B" w:rsidRDefault="00D3412B" w:rsidP="00401121">
            <w:pPr>
              <w:pStyle w:val="BodyText"/>
              <w:numPr>
                <w:ilvl w:val="0"/>
                <w:numId w:val="13"/>
              </w:numPr>
            </w:pPr>
            <w:r>
              <w:t>Uses one or more collections to handle the data</w:t>
            </w:r>
          </w:p>
          <w:p w:rsidR="00D3412B" w:rsidRDefault="00B07E72" w:rsidP="00401121">
            <w:pPr>
              <w:pStyle w:val="BodyText"/>
              <w:numPr>
                <w:ilvl w:val="0"/>
                <w:numId w:val="13"/>
              </w:numPr>
            </w:pPr>
            <w:r>
              <w:t>Reads each line of the file</w:t>
            </w:r>
          </w:p>
          <w:p w:rsidR="00B07E72" w:rsidRDefault="00B07E72" w:rsidP="00401121">
            <w:pPr>
              <w:pStyle w:val="BodyText"/>
              <w:numPr>
                <w:ilvl w:val="0"/>
                <w:numId w:val="13"/>
              </w:numPr>
            </w:pPr>
            <w:r>
              <w:t xml:space="preserve">Gets each </w:t>
            </w:r>
            <w:r w:rsidR="001256DF">
              <w:t>word</w:t>
            </w:r>
            <w:r>
              <w:t xml:space="preserve"> from the line</w:t>
            </w:r>
          </w:p>
          <w:p w:rsidR="00B07E72" w:rsidRDefault="001707A0" w:rsidP="00401121">
            <w:pPr>
              <w:pStyle w:val="BodyText"/>
              <w:numPr>
                <w:ilvl w:val="0"/>
                <w:numId w:val="13"/>
              </w:numPr>
            </w:pPr>
            <w:r>
              <w:t>Creates a Dictionary of words and occurrence counts</w:t>
            </w:r>
          </w:p>
          <w:p w:rsidR="00B07E72" w:rsidRDefault="00B07E72" w:rsidP="00401121">
            <w:pPr>
              <w:pStyle w:val="BodyText"/>
              <w:numPr>
                <w:ilvl w:val="0"/>
                <w:numId w:val="13"/>
              </w:numPr>
            </w:pPr>
            <w:r>
              <w:t xml:space="preserve">Displays the </w:t>
            </w:r>
            <w:r w:rsidR="001256DF">
              <w:t xml:space="preserve">Search </w:t>
            </w:r>
            <w:r>
              <w:t xml:space="preserve">output in </w:t>
            </w:r>
            <w:r w:rsidR="001256DF">
              <w:t>as</w:t>
            </w:r>
            <w:r>
              <w:t xml:space="preserve"> seen in the sample run</w:t>
            </w:r>
          </w:p>
          <w:p w:rsidR="001256DF" w:rsidRDefault="001256DF" w:rsidP="00401121">
            <w:pPr>
              <w:pStyle w:val="BodyText"/>
              <w:numPr>
                <w:ilvl w:val="0"/>
                <w:numId w:val="13"/>
              </w:numPr>
            </w:pPr>
            <w:r>
              <w:t>Displays the ListWords output as seen in samples</w:t>
            </w:r>
          </w:p>
          <w:p w:rsidR="00B07E72" w:rsidRPr="00DF784E" w:rsidRDefault="00B07E72" w:rsidP="00401121">
            <w:pPr>
              <w:pStyle w:val="BodyText"/>
              <w:numPr>
                <w:ilvl w:val="0"/>
                <w:numId w:val="13"/>
              </w:numPr>
            </w:pPr>
            <w:r>
              <w:t>Closes the file when done reading it.</w:t>
            </w:r>
          </w:p>
        </w:tc>
        <w:tc>
          <w:tcPr>
            <w:tcW w:w="891" w:type="dxa"/>
            <w:tcBorders>
              <w:top w:val="double" w:sz="4" w:space="0" w:color="auto"/>
            </w:tcBorders>
          </w:tcPr>
          <w:p w:rsidR="00425D72" w:rsidRDefault="00425D72" w:rsidP="00425D72">
            <w:pPr>
              <w:pStyle w:val="BodyText"/>
              <w:spacing w:line="247" w:lineRule="auto"/>
              <w:ind w:left="0" w:firstLine="0"/>
              <w:jc w:val="center"/>
            </w:pPr>
          </w:p>
          <w:p w:rsidR="00B07E72" w:rsidRPr="00B07E72" w:rsidRDefault="00B07E72" w:rsidP="00425D72">
            <w:pPr>
              <w:pStyle w:val="BodyText"/>
              <w:spacing w:line="247" w:lineRule="auto"/>
              <w:ind w:left="0" w:firstLine="0"/>
              <w:jc w:val="center"/>
              <w:rPr>
                <w:b/>
              </w:rPr>
            </w:pPr>
            <w:r w:rsidRPr="00B07E72">
              <w:rPr>
                <w:b/>
              </w:rPr>
              <w:t>2</w:t>
            </w:r>
          </w:p>
          <w:p w:rsidR="00B07E72" w:rsidRPr="00B07E72" w:rsidRDefault="00B07E72" w:rsidP="00425D72">
            <w:pPr>
              <w:pStyle w:val="BodyText"/>
              <w:spacing w:line="247" w:lineRule="auto"/>
              <w:ind w:left="0" w:firstLine="0"/>
              <w:jc w:val="center"/>
              <w:rPr>
                <w:b/>
              </w:rPr>
            </w:pPr>
            <w:r w:rsidRPr="00B07E72">
              <w:rPr>
                <w:b/>
              </w:rPr>
              <w:t>2</w:t>
            </w:r>
          </w:p>
          <w:p w:rsidR="00B07E72" w:rsidRPr="00B07E72" w:rsidRDefault="00B07E72" w:rsidP="00425D72">
            <w:pPr>
              <w:pStyle w:val="BodyText"/>
              <w:spacing w:line="247" w:lineRule="auto"/>
              <w:ind w:left="0" w:firstLine="0"/>
              <w:jc w:val="center"/>
              <w:rPr>
                <w:b/>
              </w:rPr>
            </w:pPr>
            <w:r w:rsidRPr="00B07E72">
              <w:rPr>
                <w:b/>
              </w:rPr>
              <w:t>2</w:t>
            </w:r>
          </w:p>
          <w:p w:rsidR="00B07E72" w:rsidRPr="00B07E72" w:rsidRDefault="00B07E72" w:rsidP="00425D72">
            <w:pPr>
              <w:pStyle w:val="BodyText"/>
              <w:spacing w:line="247" w:lineRule="auto"/>
              <w:ind w:left="0" w:firstLine="0"/>
              <w:jc w:val="center"/>
              <w:rPr>
                <w:b/>
              </w:rPr>
            </w:pPr>
            <w:r w:rsidRPr="00B07E72">
              <w:rPr>
                <w:b/>
              </w:rPr>
              <w:t>2</w:t>
            </w:r>
          </w:p>
          <w:p w:rsidR="00B07E72" w:rsidRPr="00B07E72" w:rsidRDefault="00B07E72" w:rsidP="00425D72">
            <w:pPr>
              <w:pStyle w:val="BodyText"/>
              <w:spacing w:line="247" w:lineRule="auto"/>
              <w:ind w:left="0" w:firstLine="0"/>
              <w:jc w:val="center"/>
              <w:rPr>
                <w:b/>
              </w:rPr>
            </w:pPr>
            <w:r w:rsidRPr="00B07E72">
              <w:rPr>
                <w:b/>
              </w:rPr>
              <w:t>1</w:t>
            </w:r>
          </w:p>
          <w:p w:rsidR="00B07E72" w:rsidRPr="00B07E72" w:rsidRDefault="00B07E72" w:rsidP="00425D72">
            <w:pPr>
              <w:pStyle w:val="BodyText"/>
              <w:spacing w:line="247" w:lineRule="auto"/>
              <w:ind w:left="0" w:firstLine="0"/>
              <w:jc w:val="center"/>
              <w:rPr>
                <w:b/>
              </w:rPr>
            </w:pPr>
            <w:r w:rsidRPr="00B07E72">
              <w:rPr>
                <w:b/>
              </w:rPr>
              <w:t>1</w:t>
            </w:r>
          </w:p>
          <w:p w:rsidR="00B07E72" w:rsidRPr="00B07E72" w:rsidRDefault="001256DF" w:rsidP="00425D72">
            <w:pPr>
              <w:pStyle w:val="BodyText"/>
              <w:spacing w:line="247" w:lineRule="auto"/>
              <w:ind w:left="0" w:firstLine="0"/>
              <w:jc w:val="center"/>
              <w:rPr>
                <w:b/>
              </w:rPr>
            </w:pPr>
            <w:r>
              <w:rPr>
                <w:b/>
              </w:rPr>
              <w:t>1</w:t>
            </w:r>
          </w:p>
          <w:p w:rsidR="00B07E72" w:rsidRDefault="00B07E72" w:rsidP="00425D72">
            <w:pPr>
              <w:pStyle w:val="BodyText"/>
              <w:spacing w:line="247" w:lineRule="auto"/>
              <w:ind w:left="0" w:firstLine="0"/>
              <w:jc w:val="center"/>
              <w:rPr>
                <w:b/>
              </w:rPr>
            </w:pPr>
          </w:p>
          <w:p w:rsidR="001256DF" w:rsidRPr="00B07E72" w:rsidRDefault="001256DF" w:rsidP="00425D72">
            <w:pPr>
              <w:pStyle w:val="BodyText"/>
              <w:spacing w:line="247" w:lineRule="auto"/>
              <w:ind w:left="0" w:firstLine="0"/>
              <w:jc w:val="center"/>
              <w:rPr>
                <w:b/>
              </w:rPr>
            </w:pPr>
          </w:p>
          <w:p w:rsidR="00B07E72" w:rsidRPr="00B07E72" w:rsidRDefault="00B07E72" w:rsidP="00425D72">
            <w:pPr>
              <w:pStyle w:val="BodyText"/>
              <w:spacing w:line="247" w:lineRule="auto"/>
              <w:ind w:left="0" w:firstLine="0"/>
              <w:jc w:val="center"/>
              <w:rPr>
                <w:b/>
              </w:rPr>
            </w:pPr>
            <w:r w:rsidRPr="00B07E72">
              <w:rPr>
                <w:b/>
              </w:rPr>
              <w:t>5</w:t>
            </w:r>
          </w:p>
          <w:p w:rsidR="00B07E72" w:rsidRPr="00B07E72" w:rsidRDefault="001707A0" w:rsidP="00425D72">
            <w:pPr>
              <w:pStyle w:val="BodyText"/>
              <w:spacing w:line="247" w:lineRule="auto"/>
              <w:ind w:left="0" w:firstLine="0"/>
              <w:jc w:val="center"/>
              <w:rPr>
                <w:b/>
              </w:rPr>
            </w:pPr>
            <w:r>
              <w:rPr>
                <w:b/>
              </w:rPr>
              <w:t>5</w:t>
            </w:r>
          </w:p>
          <w:p w:rsidR="00B07E72" w:rsidRPr="00B07E72" w:rsidRDefault="00B07E72" w:rsidP="00425D72">
            <w:pPr>
              <w:pStyle w:val="BodyText"/>
              <w:spacing w:line="247" w:lineRule="auto"/>
              <w:ind w:left="0" w:firstLine="0"/>
              <w:jc w:val="center"/>
              <w:rPr>
                <w:b/>
              </w:rPr>
            </w:pPr>
            <w:r w:rsidRPr="00B07E72">
              <w:rPr>
                <w:b/>
              </w:rPr>
              <w:t>5</w:t>
            </w:r>
          </w:p>
          <w:p w:rsidR="00B07E72" w:rsidRPr="00B07E72" w:rsidRDefault="00B07E72" w:rsidP="00425D72">
            <w:pPr>
              <w:pStyle w:val="BodyText"/>
              <w:spacing w:line="247" w:lineRule="auto"/>
              <w:ind w:left="0" w:firstLine="0"/>
              <w:jc w:val="center"/>
              <w:rPr>
                <w:b/>
              </w:rPr>
            </w:pPr>
            <w:r w:rsidRPr="00B07E72">
              <w:rPr>
                <w:b/>
              </w:rPr>
              <w:t>2</w:t>
            </w:r>
          </w:p>
          <w:p w:rsidR="00B07E72" w:rsidRPr="00B07E72" w:rsidRDefault="00B07E72" w:rsidP="00425D72">
            <w:pPr>
              <w:pStyle w:val="BodyText"/>
              <w:spacing w:line="247" w:lineRule="auto"/>
              <w:ind w:left="0" w:firstLine="0"/>
              <w:jc w:val="center"/>
              <w:rPr>
                <w:b/>
              </w:rPr>
            </w:pPr>
            <w:r w:rsidRPr="00B07E72">
              <w:rPr>
                <w:b/>
              </w:rPr>
              <w:t>5</w:t>
            </w:r>
          </w:p>
          <w:p w:rsidR="00B07E72" w:rsidRDefault="00B07E72" w:rsidP="00425D72">
            <w:pPr>
              <w:pStyle w:val="BodyText"/>
              <w:spacing w:line="247" w:lineRule="auto"/>
              <w:ind w:left="0" w:firstLine="0"/>
              <w:jc w:val="center"/>
              <w:rPr>
                <w:b/>
              </w:rPr>
            </w:pPr>
            <w:r w:rsidRPr="00B07E72">
              <w:rPr>
                <w:b/>
              </w:rPr>
              <w:t>5</w:t>
            </w:r>
          </w:p>
          <w:p w:rsidR="001256DF" w:rsidRPr="00B07E72" w:rsidRDefault="001256DF" w:rsidP="00425D72">
            <w:pPr>
              <w:pStyle w:val="BodyText"/>
              <w:spacing w:line="247" w:lineRule="auto"/>
              <w:ind w:left="0" w:firstLine="0"/>
              <w:jc w:val="center"/>
              <w:rPr>
                <w:b/>
              </w:rPr>
            </w:pPr>
            <w:r>
              <w:rPr>
                <w:b/>
              </w:rPr>
              <w:t>5</w:t>
            </w:r>
          </w:p>
          <w:p w:rsidR="00B07E72" w:rsidRPr="00425D72" w:rsidRDefault="001256DF" w:rsidP="00425D72">
            <w:pPr>
              <w:pStyle w:val="BodyText"/>
              <w:spacing w:line="247" w:lineRule="auto"/>
              <w:ind w:left="0" w:firstLine="0"/>
              <w:jc w:val="center"/>
            </w:pPr>
            <w:r>
              <w:rPr>
                <w:b/>
              </w:rPr>
              <w:t>1</w:t>
            </w:r>
          </w:p>
        </w:tc>
        <w:tc>
          <w:tcPr>
            <w:tcW w:w="1182" w:type="dxa"/>
            <w:tcBorders>
              <w:top w:val="double" w:sz="4" w:space="0" w:color="auto"/>
            </w:tcBorders>
          </w:tcPr>
          <w:p w:rsidR="00B11CCF" w:rsidRPr="00B11CCF" w:rsidRDefault="00B11CCF" w:rsidP="00B94973">
            <w:pPr>
              <w:pStyle w:val="BodyText"/>
              <w:ind w:left="0" w:firstLine="0"/>
              <w:jc w:val="center"/>
            </w:pPr>
          </w:p>
        </w:tc>
      </w:tr>
      <w:tr w:rsidR="00B11CCF" w:rsidRPr="00B11CCF" w:rsidTr="00D8441A">
        <w:trPr>
          <w:trHeight w:val="432"/>
        </w:trPr>
        <w:tc>
          <w:tcPr>
            <w:tcW w:w="7277" w:type="dxa"/>
          </w:tcPr>
          <w:p w:rsidR="00B11CCF" w:rsidRDefault="00C35B18" w:rsidP="00B94973">
            <w:pPr>
              <w:pStyle w:val="BodyText"/>
              <w:ind w:left="0" w:firstLine="0"/>
            </w:pPr>
            <w:r>
              <w:t>General Requirements:</w:t>
            </w:r>
          </w:p>
          <w:p w:rsidR="003E31B1" w:rsidRDefault="00C35B18" w:rsidP="00670EE4">
            <w:pPr>
              <w:pStyle w:val="BodyText"/>
              <w:numPr>
                <w:ilvl w:val="0"/>
                <w:numId w:val="5"/>
              </w:numPr>
            </w:pPr>
            <w:r>
              <w:t xml:space="preserve">Program works </w:t>
            </w:r>
            <w:r w:rsidR="00831DC3">
              <w:t>correctly</w:t>
            </w:r>
          </w:p>
        </w:tc>
        <w:tc>
          <w:tcPr>
            <w:tcW w:w="891" w:type="dxa"/>
          </w:tcPr>
          <w:p w:rsidR="00B11CCF" w:rsidRDefault="00B11CCF" w:rsidP="00B94973">
            <w:pPr>
              <w:pStyle w:val="BodyText"/>
              <w:ind w:left="0" w:firstLine="0"/>
              <w:jc w:val="center"/>
            </w:pPr>
          </w:p>
          <w:p w:rsidR="003E31B1" w:rsidRPr="006777A4" w:rsidRDefault="001707A0" w:rsidP="00670EE4">
            <w:pPr>
              <w:pStyle w:val="BodyText"/>
              <w:ind w:left="0" w:firstLine="0"/>
              <w:jc w:val="center"/>
              <w:rPr>
                <w:b/>
              </w:rPr>
            </w:pPr>
            <w:r>
              <w:rPr>
                <w:b/>
              </w:rPr>
              <w:t>6</w:t>
            </w:r>
          </w:p>
        </w:tc>
        <w:tc>
          <w:tcPr>
            <w:tcW w:w="1182" w:type="dxa"/>
          </w:tcPr>
          <w:p w:rsidR="00B11CCF" w:rsidRPr="00B11CCF" w:rsidRDefault="00B11CCF" w:rsidP="00B94973">
            <w:pPr>
              <w:pStyle w:val="BodyText"/>
              <w:ind w:left="0" w:firstLine="0"/>
              <w:jc w:val="center"/>
            </w:pPr>
          </w:p>
        </w:tc>
      </w:tr>
      <w:tr w:rsidR="00C35B18" w:rsidRPr="00B11CCF" w:rsidTr="00D8441A">
        <w:trPr>
          <w:trHeight w:val="432"/>
        </w:trPr>
        <w:tc>
          <w:tcPr>
            <w:tcW w:w="7277" w:type="dxa"/>
          </w:tcPr>
          <w:p w:rsidR="00C35B18" w:rsidRDefault="00C35B18" w:rsidP="00B94973">
            <w:pPr>
              <w:pStyle w:val="BodyText"/>
              <w:ind w:left="0" w:firstLine="0"/>
            </w:pPr>
            <w:r>
              <w:t>Deductions: (Applied if necessary)</w:t>
            </w:r>
          </w:p>
          <w:p w:rsidR="00C35B18" w:rsidRDefault="00C35B18" w:rsidP="00401121">
            <w:pPr>
              <w:pStyle w:val="BodyText"/>
              <w:numPr>
                <w:ilvl w:val="0"/>
                <w:numId w:val="5"/>
              </w:numPr>
            </w:pPr>
            <w:r>
              <w:t>Program does not compile</w:t>
            </w:r>
          </w:p>
          <w:p w:rsidR="00C35B18" w:rsidRDefault="00C35B18" w:rsidP="00401121">
            <w:pPr>
              <w:pStyle w:val="BodyText"/>
              <w:numPr>
                <w:ilvl w:val="0"/>
                <w:numId w:val="5"/>
              </w:numPr>
            </w:pPr>
            <w:r>
              <w:t>Did not submit complete project</w:t>
            </w:r>
          </w:p>
          <w:p w:rsidR="00D3412B" w:rsidRDefault="00D3412B" w:rsidP="00401121">
            <w:pPr>
              <w:pStyle w:val="BodyText"/>
              <w:numPr>
                <w:ilvl w:val="0"/>
                <w:numId w:val="5"/>
              </w:numPr>
            </w:pPr>
            <w:r>
              <w:t>Used arrays in the project</w:t>
            </w:r>
          </w:p>
        </w:tc>
        <w:tc>
          <w:tcPr>
            <w:tcW w:w="891" w:type="dxa"/>
          </w:tcPr>
          <w:p w:rsidR="00C35B18" w:rsidRPr="006777A4" w:rsidRDefault="00C35B18" w:rsidP="00B94973">
            <w:pPr>
              <w:pStyle w:val="BodyText"/>
              <w:ind w:left="0" w:firstLine="0"/>
              <w:jc w:val="center"/>
              <w:rPr>
                <w:b/>
              </w:rPr>
            </w:pPr>
          </w:p>
          <w:p w:rsidR="00C35B18" w:rsidRPr="006777A4" w:rsidRDefault="00E96E3C" w:rsidP="00B94973">
            <w:pPr>
              <w:pStyle w:val="BodyText"/>
              <w:ind w:left="0" w:firstLine="0"/>
              <w:jc w:val="center"/>
              <w:rPr>
                <w:b/>
              </w:rPr>
            </w:pPr>
            <w:r>
              <w:rPr>
                <w:b/>
              </w:rPr>
              <w:t>-25</w:t>
            </w:r>
          </w:p>
          <w:p w:rsidR="00C35B18" w:rsidRDefault="00C35B18" w:rsidP="00B94973">
            <w:pPr>
              <w:pStyle w:val="BodyText"/>
              <w:ind w:left="0" w:firstLine="0"/>
              <w:jc w:val="center"/>
              <w:rPr>
                <w:b/>
              </w:rPr>
            </w:pPr>
            <w:r w:rsidRPr="006777A4">
              <w:rPr>
                <w:b/>
              </w:rPr>
              <w:t>-</w:t>
            </w:r>
            <w:r w:rsidR="00E96E3C">
              <w:rPr>
                <w:b/>
              </w:rPr>
              <w:t>25</w:t>
            </w:r>
          </w:p>
          <w:p w:rsidR="00D3412B" w:rsidRDefault="00D3412B" w:rsidP="00B94973">
            <w:pPr>
              <w:pStyle w:val="BodyText"/>
              <w:ind w:left="0" w:firstLine="0"/>
              <w:jc w:val="center"/>
            </w:pPr>
            <w:r>
              <w:rPr>
                <w:b/>
              </w:rPr>
              <w:t>-15</w:t>
            </w:r>
          </w:p>
        </w:tc>
        <w:tc>
          <w:tcPr>
            <w:tcW w:w="1182" w:type="dxa"/>
          </w:tcPr>
          <w:p w:rsidR="00C35B18" w:rsidRPr="00B11CCF" w:rsidRDefault="00C35B18" w:rsidP="00B94973">
            <w:pPr>
              <w:pStyle w:val="BodyText"/>
              <w:ind w:left="0" w:firstLine="0"/>
              <w:jc w:val="center"/>
            </w:pPr>
          </w:p>
        </w:tc>
      </w:tr>
      <w:tr w:rsidR="00726CAD" w:rsidRPr="00B11CCF" w:rsidTr="00D8441A">
        <w:trPr>
          <w:trHeight w:val="213"/>
        </w:trPr>
        <w:tc>
          <w:tcPr>
            <w:tcW w:w="7277" w:type="dxa"/>
            <w:tcBorders>
              <w:top w:val="double" w:sz="4" w:space="0" w:color="auto"/>
              <w:bottom w:val="double" w:sz="4" w:space="0" w:color="auto"/>
            </w:tcBorders>
          </w:tcPr>
          <w:p w:rsidR="00726CAD" w:rsidRPr="00B94973" w:rsidRDefault="00C35B18" w:rsidP="00B94973">
            <w:pPr>
              <w:pStyle w:val="BodyText"/>
              <w:ind w:left="0" w:firstLine="0"/>
              <w:jc w:val="right"/>
              <w:rPr>
                <w:b/>
              </w:rPr>
            </w:pPr>
            <w:r>
              <w:rPr>
                <w:b/>
              </w:rPr>
              <w:t>Part 3</w:t>
            </w:r>
            <w:r w:rsidR="00726CAD" w:rsidRPr="00B94973">
              <w:rPr>
                <w:b/>
              </w:rPr>
              <w:t xml:space="preserve"> Points</w:t>
            </w:r>
          </w:p>
        </w:tc>
        <w:tc>
          <w:tcPr>
            <w:tcW w:w="891" w:type="dxa"/>
            <w:tcBorders>
              <w:top w:val="double" w:sz="4" w:space="0" w:color="auto"/>
              <w:bottom w:val="double" w:sz="4" w:space="0" w:color="auto"/>
            </w:tcBorders>
          </w:tcPr>
          <w:p w:rsidR="00726CAD" w:rsidRPr="006777A4" w:rsidRDefault="006777A4" w:rsidP="00B94973">
            <w:pPr>
              <w:pStyle w:val="BodyText"/>
              <w:ind w:left="0" w:firstLine="0"/>
              <w:jc w:val="center"/>
              <w:rPr>
                <w:b/>
              </w:rPr>
            </w:pPr>
            <w:r w:rsidRPr="006777A4">
              <w:rPr>
                <w:b/>
              </w:rPr>
              <w:t>50</w:t>
            </w:r>
          </w:p>
        </w:tc>
        <w:tc>
          <w:tcPr>
            <w:tcW w:w="1182" w:type="dxa"/>
            <w:tcBorders>
              <w:top w:val="double" w:sz="4" w:space="0" w:color="auto"/>
              <w:bottom w:val="double" w:sz="4" w:space="0" w:color="auto"/>
            </w:tcBorders>
          </w:tcPr>
          <w:p w:rsidR="00726CAD" w:rsidRPr="00B11CCF" w:rsidRDefault="00726CAD" w:rsidP="00B94973">
            <w:pPr>
              <w:pStyle w:val="BodyText"/>
              <w:ind w:left="0" w:firstLine="0"/>
              <w:jc w:val="center"/>
            </w:pPr>
          </w:p>
        </w:tc>
      </w:tr>
      <w:tr w:rsidR="00726CAD" w:rsidRPr="00B11CCF" w:rsidTr="00D8441A">
        <w:trPr>
          <w:trHeight w:val="267"/>
        </w:trPr>
        <w:tc>
          <w:tcPr>
            <w:tcW w:w="7277" w:type="dxa"/>
            <w:tcBorders>
              <w:top w:val="double" w:sz="4" w:space="0" w:color="auto"/>
            </w:tcBorders>
          </w:tcPr>
          <w:p w:rsidR="00726CAD" w:rsidRPr="00B94973" w:rsidRDefault="00726CAD" w:rsidP="00B94973">
            <w:pPr>
              <w:pStyle w:val="BodyText"/>
              <w:ind w:left="0" w:firstLine="0"/>
              <w:jc w:val="right"/>
              <w:rPr>
                <w:b/>
              </w:rPr>
            </w:pPr>
            <w:r w:rsidRPr="00B94973">
              <w:rPr>
                <w:b/>
              </w:rPr>
              <w:t>Total Grade</w:t>
            </w:r>
          </w:p>
        </w:tc>
        <w:tc>
          <w:tcPr>
            <w:tcW w:w="891" w:type="dxa"/>
            <w:tcBorders>
              <w:top w:val="double" w:sz="4" w:space="0" w:color="auto"/>
            </w:tcBorders>
          </w:tcPr>
          <w:p w:rsidR="00726CAD" w:rsidRDefault="00726CAD" w:rsidP="00B94973">
            <w:pPr>
              <w:pStyle w:val="BodyText"/>
              <w:ind w:left="0" w:firstLine="0"/>
              <w:jc w:val="center"/>
            </w:pPr>
          </w:p>
        </w:tc>
        <w:tc>
          <w:tcPr>
            <w:tcW w:w="1182" w:type="dxa"/>
            <w:tcBorders>
              <w:top w:val="double" w:sz="4" w:space="0" w:color="auto"/>
            </w:tcBorders>
          </w:tcPr>
          <w:p w:rsidR="00726CAD" w:rsidRPr="00B11CCF" w:rsidRDefault="00726CAD" w:rsidP="00B94973">
            <w:pPr>
              <w:pStyle w:val="BodyText"/>
              <w:ind w:left="0" w:firstLine="0"/>
              <w:jc w:val="center"/>
            </w:pPr>
          </w:p>
        </w:tc>
      </w:tr>
    </w:tbl>
    <w:p w:rsidR="00726CAD" w:rsidRPr="00665DA1" w:rsidRDefault="00726CAD" w:rsidP="00665DA1">
      <w:pPr>
        <w:rPr>
          <w:sz w:val="28"/>
        </w:rPr>
      </w:pPr>
      <w:r>
        <w:rPr>
          <w:rFonts w:cs="Arial"/>
          <w:szCs w:val="24"/>
        </w:rPr>
        <w:t xml:space="preserve">Coding Standards:  </w:t>
      </w:r>
      <w:r w:rsidRPr="00EC4FF9">
        <w:rPr>
          <w:rFonts w:cs="Arial"/>
          <w:sz w:val="20"/>
        </w:rPr>
        <w:t xml:space="preserve">(Points deducted </w:t>
      </w:r>
      <w:r w:rsidRPr="00EC4FF9">
        <w:rPr>
          <w:rFonts w:cs="Arial"/>
          <w:sz w:val="20"/>
          <w:u w:val="single"/>
        </w:rPr>
        <w:t>after</w:t>
      </w:r>
      <w:r w:rsidRPr="00EC4FF9">
        <w:rPr>
          <w:rFonts w:cs="Arial"/>
          <w:sz w:val="20"/>
        </w:rPr>
        <w:t xml:space="preserve"> Program Design/Requirements Points are assigned.)</w:t>
      </w:r>
    </w:p>
    <w:p w:rsidR="00EC4FF9" w:rsidRPr="00EC4FF9" w:rsidRDefault="00EC4FF9" w:rsidP="00EC4FF9"/>
    <w:p w:rsidR="00726CAD" w:rsidRPr="00665DA1" w:rsidRDefault="00726CAD" w:rsidP="00401121">
      <w:pPr>
        <w:numPr>
          <w:ilvl w:val="0"/>
          <w:numId w:val="2"/>
        </w:numPr>
        <w:rPr>
          <w:rFonts w:cs="Arial"/>
          <w:szCs w:val="24"/>
        </w:rPr>
      </w:pPr>
      <w:r>
        <w:rPr>
          <w:rFonts w:cs="Arial"/>
          <w:szCs w:val="24"/>
          <w:u w:val="single"/>
        </w:rPr>
        <w:t>Naming Conventions</w:t>
      </w:r>
      <w:r w:rsidR="00665DA1">
        <w:rPr>
          <w:rFonts w:cs="Arial"/>
          <w:szCs w:val="24"/>
        </w:rPr>
        <w:t>:</w:t>
      </w:r>
      <w:r w:rsidR="00665DA1">
        <w:rPr>
          <w:rFonts w:cs="Arial"/>
          <w:szCs w:val="24"/>
        </w:rPr>
        <w:tab/>
      </w:r>
      <w:r w:rsidR="00665DA1">
        <w:rPr>
          <w:rFonts w:cs="Arial"/>
          <w:szCs w:val="24"/>
        </w:rPr>
        <w:tab/>
      </w:r>
      <w:r w:rsidR="00665DA1">
        <w:rPr>
          <w:rFonts w:cs="Arial"/>
          <w:szCs w:val="24"/>
        </w:rPr>
        <w:tab/>
      </w:r>
      <w:r w:rsidR="00665DA1">
        <w:rPr>
          <w:rFonts w:cs="Arial"/>
          <w:szCs w:val="24"/>
        </w:rPr>
        <w:tab/>
      </w:r>
      <w:r w:rsidR="00665DA1">
        <w:rPr>
          <w:rFonts w:cs="Arial"/>
          <w:szCs w:val="24"/>
        </w:rPr>
        <w:tab/>
      </w:r>
      <w:r w:rsidR="00665DA1">
        <w:rPr>
          <w:rFonts w:cs="Arial"/>
          <w:szCs w:val="24"/>
        </w:rPr>
        <w:tab/>
      </w:r>
      <w:r w:rsidRPr="006777A4">
        <w:rPr>
          <w:rFonts w:cs="Arial"/>
          <w:szCs w:val="24"/>
        </w:rPr>
        <w:t>Deduction (0-</w:t>
      </w:r>
      <w:r w:rsidR="00C35B18" w:rsidRPr="006777A4">
        <w:rPr>
          <w:rFonts w:cs="Arial"/>
          <w:szCs w:val="24"/>
        </w:rPr>
        <w:t>5</w:t>
      </w:r>
      <w:r w:rsidRPr="006777A4">
        <w:rPr>
          <w:rFonts w:cs="Arial"/>
          <w:szCs w:val="24"/>
        </w:rPr>
        <w:t xml:space="preserve"> pts) ____</w:t>
      </w:r>
    </w:p>
    <w:p w:rsidR="00726CAD" w:rsidRPr="00665DA1" w:rsidRDefault="00726CAD" w:rsidP="00401121">
      <w:pPr>
        <w:numPr>
          <w:ilvl w:val="0"/>
          <w:numId w:val="3"/>
        </w:numPr>
        <w:rPr>
          <w:rFonts w:cs="Arial"/>
          <w:szCs w:val="24"/>
        </w:rPr>
      </w:pPr>
      <w:r>
        <w:rPr>
          <w:rFonts w:cs="Arial"/>
          <w:szCs w:val="24"/>
          <w:u w:val="single"/>
        </w:rPr>
        <w:t>Code comments</w:t>
      </w:r>
      <w:r>
        <w:rPr>
          <w:rFonts w:cs="Arial"/>
          <w:szCs w:val="24"/>
        </w:rPr>
        <w:t xml:space="preserve">: </w:t>
      </w:r>
      <w:r w:rsidR="00665DA1">
        <w:rPr>
          <w:rFonts w:cs="Arial"/>
          <w:szCs w:val="24"/>
        </w:rPr>
        <w:tab/>
      </w:r>
      <w:r w:rsidR="00665DA1">
        <w:rPr>
          <w:rFonts w:cs="Arial"/>
          <w:szCs w:val="24"/>
        </w:rPr>
        <w:tab/>
      </w:r>
      <w:r w:rsidR="00665DA1">
        <w:rPr>
          <w:rFonts w:cs="Arial"/>
          <w:szCs w:val="24"/>
        </w:rPr>
        <w:tab/>
      </w:r>
      <w:r w:rsidR="00665DA1">
        <w:rPr>
          <w:rFonts w:cs="Arial"/>
          <w:szCs w:val="24"/>
        </w:rPr>
        <w:tab/>
      </w:r>
      <w:r w:rsidR="00665DA1">
        <w:rPr>
          <w:rFonts w:cs="Arial"/>
          <w:szCs w:val="24"/>
        </w:rPr>
        <w:tab/>
      </w:r>
      <w:r w:rsidR="00665DA1">
        <w:rPr>
          <w:rFonts w:cs="Arial"/>
          <w:szCs w:val="24"/>
        </w:rPr>
        <w:tab/>
      </w:r>
      <w:r w:rsidRPr="006777A4">
        <w:rPr>
          <w:rFonts w:cs="Arial"/>
          <w:szCs w:val="24"/>
        </w:rPr>
        <w:t>Deduction (0-</w:t>
      </w:r>
      <w:r w:rsidR="00C35B18" w:rsidRPr="006777A4">
        <w:rPr>
          <w:rFonts w:cs="Arial"/>
          <w:szCs w:val="24"/>
        </w:rPr>
        <w:t>5</w:t>
      </w:r>
      <w:r w:rsidRPr="006777A4">
        <w:rPr>
          <w:rFonts w:cs="Arial"/>
          <w:szCs w:val="24"/>
        </w:rPr>
        <w:t xml:space="preserve"> pts) ____</w:t>
      </w:r>
    </w:p>
    <w:p w:rsidR="00726CAD" w:rsidRPr="00670EE4" w:rsidRDefault="00726CAD" w:rsidP="00401121">
      <w:pPr>
        <w:numPr>
          <w:ilvl w:val="0"/>
          <w:numId w:val="4"/>
        </w:numPr>
        <w:tabs>
          <w:tab w:val="clear" w:pos="720"/>
        </w:tabs>
        <w:ind w:left="360"/>
        <w:rPr>
          <w:rFonts w:cs="Arial"/>
          <w:szCs w:val="24"/>
          <w:u w:val="single"/>
        </w:rPr>
      </w:pPr>
      <w:r>
        <w:rPr>
          <w:rFonts w:cs="Arial"/>
          <w:szCs w:val="24"/>
          <w:u w:val="single"/>
        </w:rPr>
        <w:t>Alignment &amp; Indentation</w:t>
      </w:r>
      <w:r w:rsidR="00665DA1">
        <w:rPr>
          <w:rFonts w:cs="Arial"/>
          <w:szCs w:val="24"/>
        </w:rPr>
        <w:tab/>
      </w:r>
      <w:r w:rsidR="00665DA1">
        <w:rPr>
          <w:rFonts w:cs="Arial"/>
          <w:szCs w:val="24"/>
        </w:rPr>
        <w:tab/>
      </w:r>
      <w:r w:rsidR="00665DA1">
        <w:rPr>
          <w:rFonts w:cs="Arial"/>
          <w:szCs w:val="24"/>
        </w:rPr>
        <w:tab/>
      </w:r>
      <w:r w:rsidR="00665DA1">
        <w:rPr>
          <w:rFonts w:cs="Arial"/>
          <w:szCs w:val="24"/>
        </w:rPr>
        <w:tab/>
      </w:r>
      <w:r w:rsidR="00665DA1">
        <w:rPr>
          <w:rFonts w:cs="Arial"/>
          <w:szCs w:val="24"/>
        </w:rPr>
        <w:tab/>
      </w:r>
      <w:r w:rsidRPr="006777A4">
        <w:rPr>
          <w:rFonts w:cs="Arial"/>
          <w:szCs w:val="24"/>
        </w:rPr>
        <w:t>Deduction (0-</w:t>
      </w:r>
      <w:r w:rsidR="00C35B18" w:rsidRPr="006777A4">
        <w:rPr>
          <w:rFonts w:cs="Arial"/>
          <w:szCs w:val="24"/>
        </w:rPr>
        <w:t>5</w:t>
      </w:r>
      <w:r w:rsidRPr="006777A4">
        <w:rPr>
          <w:rFonts w:cs="Arial"/>
          <w:szCs w:val="24"/>
        </w:rPr>
        <w:t xml:space="preserve"> pts) ____</w:t>
      </w:r>
    </w:p>
    <w:p w:rsidR="00670EE4" w:rsidRPr="006777A4" w:rsidRDefault="00670EE4" w:rsidP="00401121">
      <w:pPr>
        <w:numPr>
          <w:ilvl w:val="0"/>
          <w:numId w:val="4"/>
        </w:numPr>
        <w:tabs>
          <w:tab w:val="clear" w:pos="720"/>
        </w:tabs>
        <w:ind w:left="360"/>
        <w:rPr>
          <w:rFonts w:cs="Arial"/>
          <w:szCs w:val="24"/>
          <w:u w:val="single"/>
        </w:rPr>
      </w:pPr>
      <w:r>
        <w:rPr>
          <w:rFonts w:cs="Arial"/>
          <w:szCs w:val="24"/>
          <w:u w:val="single"/>
        </w:rPr>
        <w:t>Multiple classes in a single file</w:t>
      </w:r>
      <w:r>
        <w:rPr>
          <w:rFonts w:cs="Arial"/>
          <w:szCs w:val="24"/>
          <w:u w:val="single"/>
        </w:rPr>
        <w:tab/>
      </w:r>
      <w:r>
        <w:rPr>
          <w:rFonts w:cs="Arial"/>
          <w:szCs w:val="24"/>
        </w:rPr>
        <w:tab/>
      </w:r>
      <w:r>
        <w:rPr>
          <w:rFonts w:cs="Arial"/>
          <w:szCs w:val="24"/>
        </w:rPr>
        <w:tab/>
      </w:r>
      <w:r>
        <w:rPr>
          <w:rFonts w:cs="Arial"/>
          <w:szCs w:val="24"/>
        </w:rPr>
        <w:tab/>
      </w:r>
      <w:r>
        <w:rPr>
          <w:rFonts w:cs="Arial"/>
          <w:szCs w:val="24"/>
        </w:rPr>
        <w:tab/>
        <w:t>Deduction (</w:t>
      </w:r>
      <w:r w:rsidRPr="006777A4">
        <w:rPr>
          <w:rFonts w:cs="Arial"/>
          <w:szCs w:val="24"/>
        </w:rPr>
        <w:t xml:space="preserve">-5 pts) </w:t>
      </w:r>
      <w:r>
        <w:rPr>
          <w:rFonts w:cs="Arial"/>
          <w:szCs w:val="24"/>
        </w:rPr>
        <w:t xml:space="preserve">  </w:t>
      </w:r>
      <w:r w:rsidRPr="006777A4">
        <w:rPr>
          <w:rFonts w:cs="Arial"/>
          <w:szCs w:val="24"/>
        </w:rPr>
        <w:t>____</w:t>
      </w:r>
    </w:p>
    <w:p w:rsidR="006777A4" w:rsidRPr="006777A4" w:rsidRDefault="006777A4" w:rsidP="006777A4">
      <w:pPr>
        <w:rPr>
          <w:rFonts w:cs="Arial"/>
          <w:szCs w:val="24"/>
          <w:u w:val="single"/>
        </w:rPr>
      </w:pPr>
    </w:p>
    <w:p w:rsidR="006777A4" w:rsidRPr="006777A4" w:rsidRDefault="00726CAD" w:rsidP="006777A4">
      <w:pPr>
        <w:pStyle w:val="Footer"/>
        <w:spacing w:line="360" w:lineRule="auto"/>
        <w:jc w:val="right"/>
        <w:rPr>
          <w:rFonts w:cs="Arial"/>
          <w:szCs w:val="24"/>
        </w:rPr>
      </w:pPr>
      <w:r>
        <w:rPr>
          <w:rFonts w:cs="Arial"/>
          <w:szCs w:val="24"/>
        </w:rPr>
        <w:t>Coding Standards Deductions: ___________</w:t>
      </w:r>
    </w:p>
    <w:p w:rsidR="00726CAD" w:rsidRPr="00822CB9" w:rsidRDefault="00726CAD" w:rsidP="00822CB9">
      <w:pPr>
        <w:pStyle w:val="Footer"/>
        <w:spacing w:line="360" w:lineRule="auto"/>
        <w:jc w:val="right"/>
      </w:pPr>
      <w:r>
        <w:rPr>
          <w:rFonts w:cs="Arial"/>
          <w:b/>
        </w:rPr>
        <w:t>Grade (Total Grade – Coding Standards Deductions): ___________</w:t>
      </w:r>
    </w:p>
    <w:sectPr w:rsidR="00726CAD" w:rsidRPr="00822CB9" w:rsidSect="005177A6">
      <w:headerReference w:type="default" r:id="rId14"/>
      <w:footerReference w:type="default" r:id="rId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E4B" w:rsidRDefault="00113E4B">
      <w:r>
        <w:separator/>
      </w:r>
    </w:p>
  </w:endnote>
  <w:endnote w:type="continuationSeparator" w:id="0">
    <w:p w:rsidR="00113E4B" w:rsidRDefault="00113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2A" w:rsidRDefault="00ED6CAF">
    <w:pPr>
      <w:pStyle w:val="Footer"/>
      <w:rPr>
        <w:sz w:val="20"/>
      </w:rPr>
    </w:pPr>
    <w:r>
      <w:rPr>
        <w:sz w:val="20"/>
      </w:rPr>
      <w:t>IGME</w:t>
    </w:r>
    <w:r w:rsidR="00B02FFE">
      <w:rPr>
        <w:sz w:val="20"/>
      </w:rPr>
      <w:t>-</w:t>
    </w:r>
    <w:r w:rsidR="00F16468">
      <w:rPr>
        <w:sz w:val="20"/>
      </w:rPr>
      <w:t>106</w:t>
    </w:r>
    <w:r w:rsidR="00A03F2A">
      <w:rPr>
        <w:sz w:val="20"/>
      </w:rPr>
      <w:tab/>
      <w:t xml:space="preserve">- </w:t>
    </w:r>
    <w:r w:rsidR="00694EFA">
      <w:rPr>
        <w:sz w:val="20"/>
      </w:rPr>
      <w:fldChar w:fldCharType="begin"/>
    </w:r>
    <w:r w:rsidR="00A03F2A">
      <w:rPr>
        <w:sz w:val="20"/>
      </w:rPr>
      <w:instrText xml:space="preserve"> PAGE </w:instrText>
    </w:r>
    <w:r w:rsidR="00694EFA">
      <w:rPr>
        <w:sz w:val="20"/>
      </w:rPr>
      <w:fldChar w:fldCharType="separate"/>
    </w:r>
    <w:r w:rsidR="00113E4B">
      <w:rPr>
        <w:noProof/>
        <w:sz w:val="20"/>
      </w:rPr>
      <w:t>1</w:t>
    </w:r>
    <w:r w:rsidR="00694EFA">
      <w:rPr>
        <w:sz w:val="20"/>
      </w:rPr>
      <w:fldChar w:fldCharType="end"/>
    </w:r>
    <w:r w:rsidR="00A03F2A">
      <w:rPr>
        <w:sz w:val="20"/>
      </w:rPr>
      <w:t xml:space="preserve"> -</w:t>
    </w:r>
    <w:r w:rsidR="00A03F2A">
      <w:rPr>
        <w:sz w:val="20"/>
      </w:rPr>
      <w:tab/>
    </w:r>
    <w:r w:rsidR="009351D3">
      <w:rPr>
        <w:sz w:val="20"/>
      </w:rPr>
      <w:t>Summer 2019</w:t>
    </w:r>
  </w:p>
  <w:p w:rsidR="00A03F2A" w:rsidRDefault="00F16468">
    <w:pPr>
      <w:pStyle w:val="Footer"/>
    </w:pPr>
    <w:r>
      <w:rPr>
        <w:sz w:val="20"/>
      </w:rPr>
      <w:t>GDAPS2</w:t>
    </w:r>
    <w:r w:rsidR="00B02FFE">
      <w:rPr>
        <w:sz w:val="20"/>
      </w:rPr>
      <w:tab/>
    </w:r>
    <w:r w:rsidR="00B02FFE">
      <w:rPr>
        <w:sz w:val="20"/>
      </w:rPr>
      <w:tab/>
      <w:t>© IGM/ RIT, 20</w:t>
    </w:r>
    <w:r w:rsidR="0094058B">
      <w:rPr>
        <w:sz w:val="20"/>
      </w:rPr>
      <w:t>1</w:t>
    </w:r>
    <w:r w:rsidR="009351D3">
      <w:rPr>
        <w:sz w:val="20"/>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E4B" w:rsidRDefault="00113E4B">
      <w:r>
        <w:separator/>
      </w:r>
    </w:p>
  </w:footnote>
  <w:footnote w:type="continuationSeparator" w:id="0">
    <w:p w:rsidR="00113E4B" w:rsidRDefault="00113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F2A" w:rsidRDefault="00ED6CAF">
    <w:pPr>
      <w:pStyle w:val="Header"/>
      <w:rPr>
        <w:sz w:val="20"/>
      </w:rPr>
    </w:pPr>
    <w:r>
      <w:rPr>
        <w:sz w:val="20"/>
      </w:rPr>
      <w:t>IGME</w:t>
    </w:r>
    <w:r w:rsidR="00B02FFE">
      <w:rPr>
        <w:sz w:val="20"/>
      </w:rPr>
      <w:t>-</w:t>
    </w:r>
    <w:r w:rsidR="00F16468">
      <w:rPr>
        <w:sz w:val="20"/>
      </w:rPr>
      <w:t>106</w:t>
    </w:r>
    <w:r w:rsidR="00A03F2A">
      <w:rPr>
        <w:sz w:val="20"/>
      </w:rPr>
      <w:tab/>
    </w:r>
    <w:r w:rsidR="00A03F2A">
      <w:rPr>
        <w:sz w:val="20"/>
      </w:rPr>
      <w:tab/>
      <w:t>Name_______________________________</w:t>
    </w:r>
  </w:p>
  <w:p w:rsidR="00A03F2A" w:rsidRDefault="0094058B">
    <w:pPr>
      <w:pStyle w:val="Header"/>
      <w:rPr>
        <w:sz w:val="20"/>
      </w:rPr>
    </w:pPr>
    <w:r>
      <w:rPr>
        <w:sz w:val="20"/>
      </w:rPr>
      <w:t>Exam</w:t>
    </w:r>
    <w:r w:rsidR="00F16468">
      <w:rPr>
        <w:sz w:val="20"/>
      </w:rPr>
      <w:t xml:space="preserve"> 1</w:t>
    </w:r>
  </w:p>
  <w:p w:rsidR="00A03F2A" w:rsidRDefault="00A03F2A">
    <w:pPr>
      <w:pStyle w:val="Header"/>
      <w:rPr>
        <w:sz w:val="20"/>
      </w:rPr>
    </w:pPr>
    <w:r>
      <w:rPr>
        <w:sz w:val="20"/>
      </w:rPr>
      <w:tab/>
    </w:r>
    <w:r>
      <w:rPr>
        <w:sz w:val="20"/>
      </w:rPr>
      <w:tab/>
      <w:t>Instructor__</w:t>
    </w:r>
    <w:r w:rsidR="00AF72F8">
      <w:rPr>
        <w:sz w:val="20"/>
        <w:u w:val="single"/>
      </w:rPr>
      <w:t>BIERRE</w:t>
    </w:r>
    <w:r>
      <w:rPr>
        <w:sz w:val="20"/>
      </w:rPr>
      <w:t>____________________</w:t>
    </w:r>
  </w:p>
  <w:p w:rsidR="00A03F2A" w:rsidRDefault="00A03F2A">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60B6"/>
    <w:multiLevelType w:val="hybridMultilevel"/>
    <w:tmpl w:val="C5D4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E4652"/>
    <w:multiLevelType w:val="hybridMultilevel"/>
    <w:tmpl w:val="D5DC17B2"/>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0317"/>
    <w:multiLevelType w:val="hybridMultilevel"/>
    <w:tmpl w:val="A864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0EAB"/>
    <w:multiLevelType w:val="hybridMultilevel"/>
    <w:tmpl w:val="C6F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0C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2B15B9"/>
    <w:multiLevelType w:val="hybridMultilevel"/>
    <w:tmpl w:val="36466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D63E9D"/>
    <w:multiLevelType w:val="hybridMultilevel"/>
    <w:tmpl w:val="965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81425"/>
    <w:multiLevelType w:val="hybridMultilevel"/>
    <w:tmpl w:val="F51E257C"/>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20DF2"/>
    <w:multiLevelType w:val="hybridMultilevel"/>
    <w:tmpl w:val="4F7007C2"/>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A32F2"/>
    <w:multiLevelType w:val="hybridMultilevel"/>
    <w:tmpl w:val="76D4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D738B"/>
    <w:multiLevelType w:val="hybridMultilevel"/>
    <w:tmpl w:val="8BBE90C0"/>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4322D3C6">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73522"/>
    <w:multiLevelType w:val="hybridMultilevel"/>
    <w:tmpl w:val="3A9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63622"/>
    <w:multiLevelType w:val="hybridMultilevel"/>
    <w:tmpl w:val="F170DB7A"/>
    <w:lvl w:ilvl="0" w:tplc="40F466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50FE9"/>
    <w:multiLevelType w:val="hybridMultilevel"/>
    <w:tmpl w:val="1A082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F47C0C"/>
    <w:multiLevelType w:val="hybridMultilevel"/>
    <w:tmpl w:val="6328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168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A297AEE"/>
    <w:multiLevelType w:val="hybridMultilevel"/>
    <w:tmpl w:val="2066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611AD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08F73A3"/>
    <w:multiLevelType w:val="hybridMultilevel"/>
    <w:tmpl w:val="254A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213AC"/>
    <w:multiLevelType w:val="hybridMultilevel"/>
    <w:tmpl w:val="20664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78103F"/>
    <w:multiLevelType w:val="hybridMultilevel"/>
    <w:tmpl w:val="C9A2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EE5014"/>
    <w:multiLevelType w:val="hybridMultilevel"/>
    <w:tmpl w:val="8F4E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4"/>
  </w:num>
  <w:num w:numId="4">
    <w:abstractNumId w:val="17"/>
  </w:num>
  <w:num w:numId="5">
    <w:abstractNumId w:val="2"/>
  </w:num>
  <w:num w:numId="6">
    <w:abstractNumId w:val="10"/>
  </w:num>
  <w:num w:numId="7">
    <w:abstractNumId w:val="21"/>
  </w:num>
  <w:num w:numId="8">
    <w:abstractNumId w:val="0"/>
  </w:num>
  <w:num w:numId="9">
    <w:abstractNumId w:val="3"/>
  </w:num>
  <w:num w:numId="10">
    <w:abstractNumId w:val="14"/>
  </w:num>
  <w:num w:numId="11">
    <w:abstractNumId w:val="6"/>
  </w:num>
  <w:num w:numId="12">
    <w:abstractNumId w:val="9"/>
  </w:num>
  <w:num w:numId="13">
    <w:abstractNumId w:val="11"/>
  </w:num>
  <w:num w:numId="14">
    <w:abstractNumId w:val="12"/>
  </w:num>
  <w:num w:numId="15">
    <w:abstractNumId w:val="19"/>
  </w:num>
  <w:num w:numId="16">
    <w:abstractNumId w:val="16"/>
  </w:num>
  <w:num w:numId="17">
    <w:abstractNumId w:val="18"/>
  </w:num>
  <w:num w:numId="18">
    <w:abstractNumId w:val="20"/>
  </w:num>
  <w:num w:numId="19">
    <w:abstractNumId w:val="7"/>
  </w:num>
  <w:num w:numId="20">
    <w:abstractNumId w:val="8"/>
  </w:num>
  <w:num w:numId="21">
    <w:abstractNumId w:val="1"/>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8E"/>
    <w:rsid w:val="00001F54"/>
    <w:rsid w:val="00007846"/>
    <w:rsid w:val="00007EDD"/>
    <w:rsid w:val="00010B88"/>
    <w:rsid w:val="00010C14"/>
    <w:rsid w:val="00012703"/>
    <w:rsid w:val="00012C35"/>
    <w:rsid w:val="000327B8"/>
    <w:rsid w:val="00036FF8"/>
    <w:rsid w:val="0004588D"/>
    <w:rsid w:val="00045CEA"/>
    <w:rsid w:val="00060683"/>
    <w:rsid w:val="000624A7"/>
    <w:rsid w:val="00072454"/>
    <w:rsid w:val="000768B0"/>
    <w:rsid w:val="00080C06"/>
    <w:rsid w:val="00080EFA"/>
    <w:rsid w:val="0009575B"/>
    <w:rsid w:val="000A29EE"/>
    <w:rsid w:val="000A4A44"/>
    <w:rsid w:val="000A4CF9"/>
    <w:rsid w:val="000A7187"/>
    <w:rsid w:val="000A7B0A"/>
    <w:rsid w:val="000B3EFD"/>
    <w:rsid w:val="000C2764"/>
    <w:rsid w:val="000D095F"/>
    <w:rsid w:val="000D0F82"/>
    <w:rsid w:val="000F6756"/>
    <w:rsid w:val="001124A6"/>
    <w:rsid w:val="001133B9"/>
    <w:rsid w:val="00113E4B"/>
    <w:rsid w:val="001142D7"/>
    <w:rsid w:val="00121E1C"/>
    <w:rsid w:val="001251FD"/>
    <w:rsid w:val="00125667"/>
    <w:rsid w:val="001256DF"/>
    <w:rsid w:val="00132444"/>
    <w:rsid w:val="0013529A"/>
    <w:rsid w:val="00141FFF"/>
    <w:rsid w:val="00145E6E"/>
    <w:rsid w:val="0015684C"/>
    <w:rsid w:val="001609F0"/>
    <w:rsid w:val="001642DD"/>
    <w:rsid w:val="001707A0"/>
    <w:rsid w:val="00171BD4"/>
    <w:rsid w:val="00171D08"/>
    <w:rsid w:val="001749B4"/>
    <w:rsid w:val="00176D35"/>
    <w:rsid w:val="00187120"/>
    <w:rsid w:val="00190CAE"/>
    <w:rsid w:val="001A0721"/>
    <w:rsid w:val="001A1F3E"/>
    <w:rsid w:val="001A6C99"/>
    <w:rsid w:val="001C1FD3"/>
    <w:rsid w:val="001D03DD"/>
    <w:rsid w:val="001E7CFF"/>
    <w:rsid w:val="001F0BAE"/>
    <w:rsid w:val="001F665E"/>
    <w:rsid w:val="002108A7"/>
    <w:rsid w:val="00211606"/>
    <w:rsid w:val="002121AE"/>
    <w:rsid w:val="002124BB"/>
    <w:rsid w:val="00212633"/>
    <w:rsid w:val="002136D3"/>
    <w:rsid w:val="00225F37"/>
    <w:rsid w:val="00226200"/>
    <w:rsid w:val="00232390"/>
    <w:rsid w:val="00240EB7"/>
    <w:rsid w:val="00250D64"/>
    <w:rsid w:val="002561EA"/>
    <w:rsid w:val="00257D00"/>
    <w:rsid w:val="0026237B"/>
    <w:rsid w:val="002642D5"/>
    <w:rsid w:val="002649B5"/>
    <w:rsid w:val="00267374"/>
    <w:rsid w:val="00280526"/>
    <w:rsid w:val="00285E76"/>
    <w:rsid w:val="002920FB"/>
    <w:rsid w:val="002A4ED1"/>
    <w:rsid w:val="002B2B9B"/>
    <w:rsid w:val="002B78E2"/>
    <w:rsid w:val="002C188D"/>
    <w:rsid w:val="002C7728"/>
    <w:rsid w:val="002D1554"/>
    <w:rsid w:val="002D34D0"/>
    <w:rsid w:val="002D7B15"/>
    <w:rsid w:val="00304DB0"/>
    <w:rsid w:val="003229F6"/>
    <w:rsid w:val="00324BCD"/>
    <w:rsid w:val="00327931"/>
    <w:rsid w:val="0033168E"/>
    <w:rsid w:val="00333512"/>
    <w:rsid w:val="003435BE"/>
    <w:rsid w:val="00355036"/>
    <w:rsid w:val="00355910"/>
    <w:rsid w:val="003865E3"/>
    <w:rsid w:val="00390F3A"/>
    <w:rsid w:val="00391683"/>
    <w:rsid w:val="00393A4A"/>
    <w:rsid w:val="00394026"/>
    <w:rsid w:val="003A21BB"/>
    <w:rsid w:val="003A5E72"/>
    <w:rsid w:val="003A6CB2"/>
    <w:rsid w:val="003C24B4"/>
    <w:rsid w:val="003C2F57"/>
    <w:rsid w:val="003C38B2"/>
    <w:rsid w:val="003E0915"/>
    <w:rsid w:val="003E31B1"/>
    <w:rsid w:val="003F2D77"/>
    <w:rsid w:val="003F62C5"/>
    <w:rsid w:val="00400F90"/>
    <w:rsid w:val="00401121"/>
    <w:rsid w:val="004112E1"/>
    <w:rsid w:val="004131A2"/>
    <w:rsid w:val="00413A3E"/>
    <w:rsid w:val="004155B5"/>
    <w:rsid w:val="00415B0D"/>
    <w:rsid w:val="00415C85"/>
    <w:rsid w:val="00416EE7"/>
    <w:rsid w:val="00425025"/>
    <w:rsid w:val="00425D72"/>
    <w:rsid w:val="00427BB4"/>
    <w:rsid w:val="00431ED7"/>
    <w:rsid w:val="00441E03"/>
    <w:rsid w:val="004420A7"/>
    <w:rsid w:val="00452CDD"/>
    <w:rsid w:val="00453C8C"/>
    <w:rsid w:val="00457C64"/>
    <w:rsid w:val="00463635"/>
    <w:rsid w:val="00465697"/>
    <w:rsid w:val="00473862"/>
    <w:rsid w:val="00475195"/>
    <w:rsid w:val="00476A4B"/>
    <w:rsid w:val="004816B3"/>
    <w:rsid w:val="00483E6A"/>
    <w:rsid w:val="00484DA6"/>
    <w:rsid w:val="004878E8"/>
    <w:rsid w:val="00492982"/>
    <w:rsid w:val="004A244C"/>
    <w:rsid w:val="004A5E8E"/>
    <w:rsid w:val="004A6D02"/>
    <w:rsid w:val="004B10A4"/>
    <w:rsid w:val="004B1C7C"/>
    <w:rsid w:val="004B315C"/>
    <w:rsid w:val="004B4856"/>
    <w:rsid w:val="004B7C08"/>
    <w:rsid w:val="004C502E"/>
    <w:rsid w:val="004D565C"/>
    <w:rsid w:val="004E196F"/>
    <w:rsid w:val="004E42E6"/>
    <w:rsid w:val="004F4FAE"/>
    <w:rsid w:val="004F5DE1"/>
    <w:rsid w:val="004F79CE"/>
    <w:rsid w:val="005079F9"/>
    <w:rsid w:val="0051081E"/>
    <w:rsid w:val="00516A8D"/>
    <w:rsid w:val="005177A6"/>
    <w:rsid w:val="0054016F"/>
    <w:rsid w:val="005503E4"/>
    <w:rsid w:val="005679FD"/>
    <w:rsid w:val="00571DCE"/>
    <w:rsid w:val="005743CA"/>
    <w:rsid w:val="00576606"/>
    <w:rsid w:val="00581C88"/>
    <w:rsid w:val="00586A46"/>
    <w:rsid w:val="005A3B81"/>
    <w:rsid w:val="005B48EC"/>
    <w:rsid w:val="005B5D16"/>
    <w:rsid w:val="005C1E46"/>
    <w:rsid w:val="005D0D6A"/>
    <w:rsid w:val="005D203B"/>
    <w:rsid w:val="005D3691"/>
    <w:rsid w:val="005D4BE1"/>
    <w:rsid w:val="005E14A1"/>
    <w:rsid w:val="005E3B3A"/>
    <w:rsid w:val="005E51DA"/>
    <w:rsid w:val="005F7805"/>
    <w:rsid w:val="00603081"/>
    <w:rsid w:val="00605BEC"/>
    <w:rsid w:val="00611AEB"/>
    <w:rsid w:val="00612021"/>
    <w:rsid w:val="00627FB6"/>
    <w:rsid w:val="00636749"/>
    <w:rsid w:val="00644088"/>
    <w:rsid w:val="006652C8"/>
    <w:rsid w:val="00665DA1"/>
    <w:rsid w:val="00670EE4"/>
    <w:rsid w:val="00674147"/>
    <w:rsid w:val="006750C9"/>
    <w:rsid w:val="006777A4"/>
    <w:rsid w:val="0069455D"/>
    <w:rsid w:val="00694CCA"/>
    <w:rsid w:val="00694EFA"/>
    <w:rsid w:val="006A6DEC"/>
    <w:rsid w:val="006A79EB"/>
    <w:rsid w:val="006B0E8B"/>
    <w:rsid w:val="006B4C3F"/>
    <w:rsid w:val="006C0774"/>
    <w:rsid w:val="006C4684"/>
    <w:rsid w:val="006C7733"/>
    <w:rsid w:val="006D0B85"/>
    <w:rsid w:val="006E1EF5"/>
    <w:rsid w:val="006E52D2"/>
    <w:rsid w:val="006E7F21"/>
    <w:rsid w:val="006F01F8"/>
    <w:rsid w:val="006F704B"/>
    <w:rsid w:val="00701791"/>
    <w:rsid w:val="00713AAC"/>
    <w:rsid w:val="007156EB"/>
    <w:rsid w:val="00716A00"/>
    <w:rsid w:val="00722E04"/>
    <w:rsid w:val="00726CAD"/>
    <w:rsid w:val="00734399"/>
    <w:rsid w:val="0074273F"/>
    <w:rsid w:val="00745F4F"/>
    <w:rsid w:val="00752B61"/>
    <w:rsid w:val="007536DF"/>
    <w:rsid w:val="0076210A"/>
    <w:rsid w:val="00762ADE"/>
    <w:rsid w:val="007669B3"/>
    <w:rsid w:val="00766D8F"/>
    <w:rsid w:val="00785FF8"/>
    <w:rsid w:val="007A4A4F"/>
    <w:rsid w:val="007A5191"/>
    <w:rsid w:val="007B20B2"/>
    <w:rsid w:val="007B4F9C"/>
    <w:rsid w:val="007D06E5"/>
    <w:rsid w:val="007E1730"/>
    <w:rsid w:val="007E2BA7"/>
    <w:rsid w:val="007E3C1A"/>
    <w:rsid w:val="007E69EF"/>
    <w:rsid w:val="007E77E8"/>
    <w:rsid w:val="007F2840"/>
    <w:rsid w:val="00804038"/>
    <w:rsid w:val="0080538E"/>
    <w:rsid w:val="00813558"/>
    <w:rsid w:val="00814700"/>
    <w:rsid w:val="008153C4"/>
    <w:rsid w:val="00820270"/>
    <w:rsid w:val="00822CB9"/>
    <w:rsid w:val="0083093B"/>
    <w:rsid w:val="00830B2E"/>
    <w:rsid w:val="00831DC3"/>
    <w:rsid w:val="00837337"/>
    <w:rsid w:val="0084279D"/>
    <w:rsid w:val="00843C03"/>
    <w:rsid w:val="00847FAF"/>
    <w:rsid w:val="00853459"/>
    <w:rsid w:val="0085468C"/>
    <w:rsid w:val="0085782B"/>
    <w:rsid w:val="00863D75"/>
    <w:rsid w:val="00865E59"/>
    <w:rsid w:val="00866C36"/>
    <w:rsid w:val="00877DFE"/>
    <w:rsid w:val="008914D2"/>
    <w:rsid w:val="008957E8"/>
    <w:rsid w:val="00897AB3"/>
    <w:rsid w:val="008A0B8D"/>
    <w:rsid w:val="008A2795"/>
    <w:rsid w:val="008B16E9"/>
    <w:rsid w:val="008B5CFB"/>
    <w:rsid w:val="008D10D2"/>
    <w:rsid w:val="008E7F99"/>
    <w:rsid w:val="008F20BD"/>
    <w:rsid w:val="008F4957"/>
    <w:rsid w:val="008F5C02"/>
    <w:rsid w:val="008F6B46"/>
    <w:rsid w:val="008F6D75"/>
    <w:rsid w:val="0090435A"/>
    <w:rsid w:val="0092574B"/>
    <w:rsid w:val="0092599D"/>
    <w:rsid w:val="00931AE6"/>
    <w:rsid w:val="00932CEC"/>
    <w:rsid w:val="009351D3"/>
    <w:rsid w:val="0094058B"/>
    <w:rsid w:val="00944AB6"/>
    <w:rsid w:val="00950268"/>
    <w:rsid w:val="00953A77"/>
    <w:rsid w:val="00970EC6"/>
    <w:rsid w:val="00972B3E"/>
    <w:rsid w:val="0098384C"/>
    <w:rsid w:val="00987C8A"/>
    <w:rsid w:val="00990A81"/>
    <w:rsid w:val="00990A9D"/>
    <w:rsid w:val="009938B3"/>
    <w:rsid w:val="00996AD2"/>
    <w:rsid w:val="009B24CB"/>
    <w:rsid w:val="009B2852"/>
    <w:rsid w:val="009B2C91"/>
    <w:rsid w:val="009B31D7"/>
    <w:rsid w:val="009C1B30"/>
    <w:rsid w:val="009C2A89"/>
    <w:rsid w:val="009C4AB9"/>
    <w:rsid w:val="009D319A"/>
    <w:rsid w:val="009D5BD0"/>
    <w:rsid w:val="009D6E65"/>
    <w:rsid w:val="009E18AB"/>
    <w:rsid w:val="009E1A8F"/>
    <w:rsid w:val="009E3999"/>
    <w:rsid w:val="00A0377A"/>
    <w:rsid w:val="00A03F2A"/>
    <w:rsid w:val="00A06E46"/>
    <w:rsid w:val="00A11362"/>
    <w:rsid w:val="00A25B61"/>
    <w:rsid w:val="00A53ACF"/>
    <w:rsid w:val="00A54394"/>
    <w:rsid w:val="00A64071"/>
    <w:rsid w:val="00A6686D"/>
    <w:rsid w:val="00A66C29"/>
    <w:rsid w:val="00A70404"/>
    <w:rsid w:val="00A7796A"/>
    <w:rsid w:val="00A77EFA"/>
    <w:rsid w:val="00A808D5"/>
    <w:rsid w:val="00A9050A"/>
    <w:rsid w:val="00A9092B"/>
    <w:rsid w:val="00AA506C"/>
    <w:rsid w:val="00AB540B"/>
    <w:rsid w:val="00AC46E9"/>
    <w:rsid w:val="00AC4F25"/>
    <w:rsid w:val="00AC6782"/>
    <w:rsid w:val="00AD2BA1"/>
    <w:rsid w:val="00AE4868"/>
    <w:rsid w:val="00AF13E6"/>
    <w:rsid w:val="00AF72F8"/>
    <w:rsid w:val="00B02FFE"/>
    <w:rsid w:val="00B07E72"/>
    <w:rsid w:val="00B11CCF"/>
    <w:rsid w:val="00B20123"/>
    <w:rsid w:val="00B228DF"/>
    <w:rsid w:val="00B242EA"/>
    <w:rsid w:val="00B24E2F"/>
    <w:rsid w:val="00B341D6"/>
    <w:rsid w:val="00B4446F"/>
    <w:rsid w:val="00B46256"/>
    <w:rsid w:val="00B51DF7"/>
    <w:rsid w:val="00B53B9B"/>
    <w:rsid w:val="00B542B3"/>
    <w:rsid w:val="00B602E5"/>
    <w:rsid w:val="00B65147"/>
    <w:rsid w:val="00B801BD"/>
    <w:rsid w:val="00B82058"/>
    <w:rsid w:val="00B84ABE"/>
    <w:rsid w:val="00B94973"/>
    <w:rsid w:val="00BA01A5"/>
    <w:rsid w:val="00BA49BC"/>
    <w:rsid w:val="00BB1910"/>
    <w:rsid w:val="00BB2952"/>
    <w:rsid w:val="00BD3AFB"/>
    <w:rsid w:val="00BD79B9"/>
    <w:rsid w:val="00BE5D44"/>
    <w:rsid w:val="00BE5FDF"/>
    <w:rsid w:val="00BE71AB"/>
    <w:rsid w:val="00BF7FAE"/>
    <w:rsid w:val="00C072C1"/>
    <w:rsid w:val="00C23DD1"/>
    <w:rsid w:val="00C340AA"/>
    <w:rsid w:val="00C35B18"/>
    <w:rsid w:val="00C40065"/>
    <w:rsid w:val="00C42A7C"/>
    <w:rsid w:val="00C46C80"/>
    <w:rsid w:val="00C50164"/>
    <w:rsid w:val="00C55FBC"/>
    <w:rsid w:val="00C57BF9"/>
    <w:rsid w:val="00C72A08"/>
    <w:rsid w:val="00C72EC8"/>
    <w:rsid w:val="00C73F0C"/>
    <w:rsid w:val="00C74BD8"/>
    <w:rsid w:val="00C76D26"/>
    <w:rsid w:val="00C814D9"/>
    <w:rsid w:val="00C86936"/>
    <w:rsid w:val="00C87206"/>
    <w:rsid w:val="00CA5095"/>
    <w:rsid w:val="00CC75C2"/>
    <w:rsid w:val="00CF1BA8"/>
    <w:rsid w:val="00CF1BB3"/>
    <w:rsid w:val="00D008B0"/>
    <w:rsid w:val="00D0108E"/>
    <w:rsid w:val="00D02F24"/>
    <w:rsid w:val="00D03BA0"/>
    <w:rsid w:val="00D11A8A"/>
    <w:rsid w:val="00D13E96"/>
    <w:rsid w:val="00D17413"/>
    <w:rsid w:val="00D30B35"/>
    <w:rsid w:val="00D3412B"/>
    <w:rsid w:val="00D468B1"/>
    <w:rsid w:val="00D47C96"/>
    <w:rsid w:val="00D5249F"/>
    <w:rsid w:val="00D54CB4"/>
    <w:rsid w:val="00D5500E"/>
    <w:rsid w:val="00D64848"/>
    <w:rsid w:val="00D65530"/>
    <w:rsid w:val="00D77CD9"/>
    <w:rsid w:val="00D8441A"/>
    <w:rsid w:val="00D93344"/>
    <w:rsid w:val="00DB1493"/>
    <w:rsid w:val="00DD001A"/>
    <w:rsid w:val="00DD0982"/>
    <w:rsid w:val="00DD1B78"/>
    <w:rsid w:val="00DD58F0"/>
    <w:rsid w:val="00DE7F55"/>
    <w:rsid w:val="00DF784E"/>
    <w:rsid w:val="00E304BD"/>
    <w:rsid w:val="00E365A4"/>
    <w:rsid w:val="00E40247"/>
    <w:rsid w:val="00E43F5A"/>
    <w:rsid w:val="00E60728"/>
    <w:rsid w:val="00E60D7F"/>
    <w:rsid w:val="00E67CF3"/>
    <w:rsid w:val="00E70F96"/>
    <w:rsid w:val="00E73D78"/>
    <w:rsid w:val="00E748E4"/>
    <w:rsid w:val="00E74DB0"/>
    <w:rsid w:val="00E926CA"/>
    <w:rsid w:val="00E965E6"/>
    <w:rsid w:val="00E96E3C"/>
    <w:rsid w:val="00EA162B"/>
    <w:rsid w:val="00EA7EAA"/>
    <w:rsid w:val="00EC4FF9"/>
    <w:rsid w:val="00EC712F"/>
    <w:rsid w:val="00ED0344"/>
    <w:rsid w:val="00ED0560"/>
    <w:rsid w:val="00ED6CAF"/>
    <w:rsid w:val="00EF19DF"/>
    <w:rsid w:val="00EF4DB1"/>
    <w:rsid w:val="00EF7302"/>
    <w:rsid w:val="00EF7B3B"/>
    <w:rsid w:val="00F03EA9"/>
    <w:rsid w:val="00F132D3"/>
    <w:rsid w:val="00F16468"/>
    <w:rsid w:val="00F1792E"/>
    <w:rsid w:val="00F23941"/>
    <w:rsid w:val="00F53D8C"/>
    <w:rsid w:val="00F70956"/>
    <w:rsid w:val="00F801EF"/>
    <w:rsid w:val="00F876FB"/>
    <w:rsid w:val="00F87ED7"/>
    <w:rsid w:val="00FA503F"/>
    <w:rsid w:val="00FA7B66"/>
    <w:rsid w:val="00FC0635"/>
    <w:rsid w:val="00FC190B"/>
    <w:rsid w:val="00FC2C90"/>
    <w:rsid w:val="00FC44EF"/>
    <w:rsid w:val="00FE03F9"/>
    <w:rsid w:val="00FE37A0"/>
    <w:rsid w:val="00FF49A3"/>
    <w:rsid w:val="00FF56A3"/>
    <w:rsid w:val="00FF5D44"/>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820A57AC-C4C2-41D3-808B-5A1E7EAA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A6"/>
    <w:rPr>
      <w:rFonts w:ascii="Arial" w:hAnsi="Arial"/>
      <w:sz w:val="24"/>
    </w:rPr>
  </w:style>
  <w:style w:type="paragraph" w:styleId="Heading1">
    <w:name w:val="heading 1"/>
    <w:basedOn w:val="Normal"/>
    <w:next w:val="Normal"/>
    <w:link w:val="Heading1Char"/>
    <w:qFormat/>
    <w:rsid w:val="005177A6"/>
    <w:pPr>
      <w:keepNext/>
      <w:jc w:val="center"/>
      <w:outlineLvl w:val="0"/>
    </w:pPr>
    <w:rPr>
      <w:b/>
      <w:sz w:val="28"/>
    </w:rPr>
  </w:style>
  <w:style w:type="paragraph" w:styleId="Heading2">
    <w:name w:val="heading 2"/>
    <w:basedOn w:val="Normal"/>
    <w:next w:val="Normal"/>
    <w:link w:val="Heading2Char"/>
    <w:autoRedefine/>
    <w:qFormat/>
    <w:rsid w:val="005177A6"/>
    <w:pPr>
      <w:keepNext/>
      <w:outlineLvl w:val="1"/>
    </w:pPr>
    <w:rPr>
      <w:rFonts w:cs="Arial"/>
      <w:b/>
      <w:bCs/>
      <w:szCs w:val="24"/>
      <w:u w:val="single"/>
    </w:rPr>
  </w:style>
  <w:style w:type="paragraph" w:styleId="Heading3">
    <w:name w:val="heading 3"/>
    <w:basedOn w:val="Normal"/>
    <w:next w:val="Normal"/>
    <w:link w:val="Heading3Char"/>
    <w:qFormat/>
    <w:rsid w:val="005177A6"/>
    <w:pPr>
      <w:keepNext/>
      <w:outlineLvl w:val="2"/>
    </w:pPr>
    <w:rPr>
      <w:b/>
    </w:rPr>
  </w:style>
  <w:style w:type="paragraph" w:styleId="Heading4">
    <w:name w:val="heading 4"/>
    <w:basedOn w:val="Normal"/>
    <w:next w:val="Normal"/>
    <w:qFormat/>
    <w:rsid w:val="005177A6"/>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77A6"/>
    <w:pPr>
      <w:tabs>
        <w:tab w:val="center" w:pos="4320"/>
        <w:tab w:val="right" w:pos="8640"/>
      </w:tabs>
    </w:pPr>
  </w:style>
  <w:style w:type="paragraph" w:styleId="Footer">
    <w:name w:val="footer"/>
    <w:basedOn w:val="Normal"/>
    <w:rsid w:val="005177A6"/>
    <w:pPr>
      <w:tabs>
        <w:tab w:val="center" w:pos="4320"/>
        <w:tab w:val="right" w:pos="8640"/>
      </w:tabs>
    </w:pPr>
  </w:style>
  <w:style w:type="paragraph" w:styleId="BodyText">
    <w:name w:val="Body Text"/>
    <w:basedOn w:val="Normal"/>
    <w:link w:val="BodyTextChar"/>
    <w:rsid w:val="005177A6"/>
    <w:pPr>
      <w:ind w:left="720" w:hanging="720"/>
    </w:pPr>
  </w:style>
  <w:style w:type="character" w:styleId="PageNumber">
    <w:name w:val="page number"/>
    <w:basedOn w:val="DefaultParagraphFont"/>
    <w:rsid w:val="005177A6"/>
  </w:style>
  <w:style w:type="character" w:styleId="Hyperlink">
    <w:name w:val="Hyperlink"/>
    <w:basedOn w:val="DefaultParagraphFont"/>
    <w:rsid w:val="005177A6"/>
    <w:rPr>
      <w:color w:val="0000FF"/>
      <w:u w:val="single"/>
    </w:rPr>
  </w:style>
  <w:style w:type="paragraph" w:customStyle="1" w:styleId="FT">
    <w:name w:val="FT"/>
    <w:rsid w:val="005177A6"/>
    <w:pPr>
      <w:spacing w:after="240" w:line="240" w:lineRule="atLeast"/>
    </w:pPr>
    <w:rPr>
      <w:rFonts w:ascii="Courier" w:hAnsi="Courier"/>
      <w:sz w:val="24"/>
    </w:rPr>
  </w:style>
  <w:style w:type="paragraph" w:styleId="PlainText">
    <w:name w:val="Plain Text"/>
    <w:basedOn w:val="Normal"/>
    <w:link w:val="PlainTextChar"/>
    <w:rsid w:val="00734399"/>
    <w:rPr>
      <w:rFonts w:ascii="Courier New" w:hAnsi="Courier New" w:cs="Courier New"/>
      <w:sz w:val="20"/>
    </w:rPr>
  </w:style>
  <w:style w:type="table" w:styleId="TableGrid">
    <w:name w:val="Table Grid"/>
    <w:basedOn w:val="TableNormal"/>
    <w:rsid w:val="00B11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B540B"/>
    <w:rPr>
      <w:rFonts w:ascii="Tahoma" w:hAnsi="Tahoma" w:cs="Tahoma"/>
      <w:sz w:val="16"/>
      <w:szCs w:val="16"/>
    </w:rPr>
  </w:style>
  <w:style w:type="character" w:customStyle="1" w:styleId="BalloonTextChar">
    <w:name w:val="Balloon Text Char"/>
    <w:basedOn w:val="DefaultParagraphFont"/>
    <w:link w:val="BalloonText"/>
    <w:rsid w:val="00AB540B"/>
    <w:rPr>
      <w:rFonts w:ascii="Tahoma" w:hAnsi="Tahoma" w:cs="Tahoma"/>
      <w:sz w:val="16"/>
      <w:szCs w:val="16"/>
    </w:rPr>
  </w:style>
  <w:style w:type="paragraph" w:styleId="ListParagraph">
    <w:name w:val="List Paragraph"/>
    <w:basedOn w:val="Normal"/>
    <w:uiPriority w:val="34"/>
    <w:qFormat/>
    <w:rsid w:val="00452CDD"/>
    <w:pPr>
      <w:ind w:left="720"/>
    </w:pPr>
  </w:style>
  <w:style w:type="character" w:customStyle="1" w:styleId="Heading2Char">
    <w:name w:val="Heading 2 Char"/>
    <w:basedOn w:val="DefaultParagraphFont"/>
    <w:link w:val="Heading2"/>
    <w:rsid w:val="00FC190B"/>
    <w:rPr>
      <w:rFonts w:ascii="Arial" w:hAnsi="Arial" w:cs="Arial"/>
      <w:b/>
      <w:bCs/>
      <w:sz w:val="24"/>
      <w:szCs w:val="24"/>
      <w:u w:val="single"/>
    </w:rPr>
  </w:style>
  <w:style w:type="character" w:customStyle="1" w:styleId="Heading3Char">
    <w:name w:val="Heading 3 Char"/>
    <w:basedOn w:val="DefaultParagraphFont"/>
    <w:link w:val="Heading3"/>
    <w:rsid w:val="00FC190B"/>
    <w:rPr>
      <w:rFonts w:ascii="Arial" w:hAnsi="Arial"/>
      <w:b/>
      <w:sz w:val="24"/>
    </w:rPr>
  </w:style>
  <w:style w:type="character" w:customStyle="1" w:styleId="BodyTextChar">
    <w:name w:val="Body Text Char"/>
    <w:basedOn w:val="DefaultParagraphFont"/>
    <w:link w:val="BodyText"/>
    <w:rsid w:val="00FC190B"/>
    <w:rPr>
      <w:rFonts w:ascii="Arial" w:hAnsi="Arial"/>
      <w:sz w:val="24"/>
    </w:rPr>
  </w:style>
  <w:style w:type="character" w:customStyle="1" w:styleId="PlainTextChar">
    <w:name w:val="Plain Text Char"/>
    <w:basedOn w:val="DefaultParagraphFont"/>
    <w:link w:val="PlainText"/>
    <w:rsid w:val="00FC190B"/>
    <w:rPr>
      <w:rFonts w:ascii="Courier New" w:hAnsi="Courier New" w:cs="Courier New"/>
    </w:rPr>
  </w:style>
  <w:style w:type="character" w:customStyle="1" w:styleId="Heading1Char">
    <w:name w:val="Heading 1 Char"/>
    <w:basedOn w:val="DefaultParagraphFont"/>
    <w:link w:val="Heading1"/>
    <w:rsid w:val="008F6D75"/>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mycourses.r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Java%20217\217%20Practicum%20%23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877D-91C0-4613-91E1-1A94661AC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217 Practicum #1.dot</Template>
  <TotalTime>804</TotalTime>
  <Pages>1</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8558</CharactersWithSpaces>
  <SharedDoc>false</SharedDoc>
  <HLinks>
    <vt:vector size="6" baseType="variant">
      <vt:variant>
        <vt:i4>3276845</vt:i4>
      </vt:variant>
      <vt:variant>
        <vt:i4>3</vt:i4>
      </vt:variant>
      <vt:variant>
        <vt:i4>0</vt:i4>
      </vt:variant>
      <vt:variant>
        <vt:i4>5</vt:i4>
      </vt:variant>
      <vt:variant>
        <vt:lpwstr>https://mycourses.rit.edu/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Bierre</dc:creator>
  <cp:lastModifiedBy>kbierre</cp:lastModifiedBy>
  <cp:revision>15</cp:revision>
  <cp:lastPrinted>2015-02-15T15:22:00Z</cp:lastPrinted>
  <dcterms:created xsi:type="dcterms:W3CDTF">2016-02-20T19:13:00Z</dcterms:created>
  <dcterms:modified xsi:type="dcterms:W3CDTF">2019-06-06T00:10:00Z</dcterms:modified>
</cp:coreProperties>
</file>